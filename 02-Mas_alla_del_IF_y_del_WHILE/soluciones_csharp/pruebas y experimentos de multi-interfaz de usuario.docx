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26" w:rsidRDefault="00720C03" w:rsidP="00F4217E">
      <w:pPr>
        <w:pStyle w:val="Ttulo1"/>
      </w:pPr>
      <w:r>
        <w:t>pruebas y experimentos de “multi-interfaz” de usuario</w:t>
      </w:r>
    </w:p>
    <w:p w:rsidR="00803905" w:rsidRDefault="00803905" w:rsidP="00803905">
      <w:pPr>
        <w:pStyle w:val="Ttulo1cont"/>
        <w:rPr>
          <w:sz w:val="12"/>
          <w:szCs w:val="12"/>
        </w:rPr>
      </w:pPr>
      <w:r>
        <w:rPr>
          <w:sz w:val="12"/>
          <w:szCs w:val="12"/>
        </w:rPr>
        <w:t xml:space="preserve">creado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CREATEDATE  \@ "yyyyMMddTHHmm"  \* MERGEFORMAT </w:instrText>
      </w:r>
      <w:r>
        <w:rPr>
          <w:sz w:val="12"/>
          <w:szCs w:val="12"/>
        </w:rPr>
        <w:fldChar w:fldCharType="separate"/>
      </w:r>
      <w:r w:rsidR="00720C03">
        <w:rPr>
          <w:noProof/>
          <w:sz w:val="12"/>
          <w:szCs w:val="12"/>
        </w:rPr>
        <w:t>20210331T1216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guardado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SAVEDATE  \@ "yyyyMMddTHHmm"  \* MERGEFORMAT </w:instrText>
      </w:r>
      <w:r>
        <w:rPr>
          <w:sz w:val="12"/>
          <w:szCs w:val="12"/>
        </w:rPr>
        <w:fldChar w:fldCharType="separate"/>
      </w:r>
      <w:r w:rsidR="006D086A">
        <w:rPr>
          <w:noProof/>
          <w:sz w:val="12"/>
          <w:szCs w:val="12"/>
        </w:rPr>
        <w:t>20210331T1505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impreso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PRINTDATE  \@ "yyyyMMddTHHmm"  \* MERGEFORMAT </w:instrText>
      </w:r>
      <w:r>
        <w:rPr>
          <w:sz w:val="12"/>
          <w:szCs w:val="12"/>
        </w:rPr>
        <w:fldChar w:fldCharType="separate"/>
      </w:r>
      <w:r w:rsidR="006D086A">
        <w:rPr>
          <w:noProof/>
          <w:sz w:val="12"/>
          <w:szCs w:val="12"/>
        </w:rPr>
        <w:t>20210331T1505</w:t>
      </w:r>
      <w:r>
        <w:rPr>
          <w:sz w:val="12"/>
          <w:szCs w:val="12"/>
        </w:rPr>
        <w:fldChar w:fldCharType="end"/>
      </w:r>
    </w:p>
    <w:p w:rsidR="00F4217E" w:rsidRDefault="00553829" w:rsidP="00720C03">
      <w:pPr>
        <w:pStyle w:val="Ttulo2"/>
      </w:pPr>
      <w:r>
        <w:t xml:space="preserve">El programa base, que se va a utilizar desde diversos </w:t>
      </w:r>
      <w:r w:rsidR="00753304">
        <w:t>interfaces de usuario…</w:t>
      </w:r>
    </w:p>
    <w:p w:rsidR="00720C03" w:rsidRPr="004340B6" w:rsidRDefault="00720C03" w:rsidP="00720C03">
      <w:pPr>
        <w:rPr>
          <w:lang w:val="en-US"/>
        </w:rPr>
      </w:pPr>
      <w:r w:rsidRPr="00720C03">
        <w:rPr>
          <w:noProof/>
          <w:lang w:val="es-ES_tradnl" w:eastAsia="es-ES_tradnl"/>
        </w:rPr>
        <w:drawing>
          <wp:inline distT="0" distB="0" distL="0" distR="0" wp14:anchorId="4380D85F" wp14:editId="47DF30E3">
            <wp:extent cx="1819529" cy="290553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78" w:rsidRPr="004340B6">
        <w:rPr>
          <w:lang w:val="en-US"/>
        </w:rPr>
        <w:t xml:space="preserve">  </w:t>
      </w:r>
      <w:r w:rsidRPr="004340B6">
        <w:rPr>
          <w:lang w:val="en-US"/>
        </w:rPr>
        <w:t xml:space="preserve">       </w:t>
      </w:r>
      <w:r w:rsidRPr="00720C03">
        <w:rPr>
          <w:noProof/>
          <w:lang w:val="es-ES_tradnl" w:eastAsia="es-ES_tradnl"/>
        </w:rPr>
        <w:drawing>
          <wp:inline distT="0" distB="0" distL="0" distR="0" wp14:anchorId="1D1FA56A" wp14:editId="503B5702">
            <wp:extent cx="4114801" cy="157270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974" cy="1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78" w:rsidRPr="004340B6">
        <w:rPr>
          <w:lang w:val="en-US"/>
        </w:rPr>
        <w:t xml:space="preserve">            </w:t>
      </w:r>
      <w:r w:rsidR="00A16178" w:rsidRPr="00A16178">
        <w:rPr>
          <w:noProof/>
          <w:lang w:val="es-ES_tradnl" w:eastAsia="es-ES_tradnl"/>
        </w:rPr>
        <w:drawing>
          <wp:inline distT="0" distB="0" distL="0" distR="0" wp14:anchorId="1392342D" wp14:editId="636F3DB0">
            <wp:extent cx="1848108" cy="905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03" w:rsidRPr="00720C03" w:rsidRDefault="00720C03" w:rsidP="00720C03">
      <w:pPr>
        <w:pStyle w:val="codigofuente"/>
      </w:pPr>
      <w:r w:rsidRPr="00720C03">
        <w:t>using System;</w:t>
      </w:r>
    </w:p>
    <w:p w:rsidR="00720C03" w:rsidRPr="00720C03" w:rsidRDefault="00720C03" w:rsidP="00720C03">
      <w:pPr>
        <w:pStyle w:val="codigofuente"/>
      </w:pPr>
    </w:p>
    <w:p w:rsidR="00720C03" w:rsidRPr="00720C03" w:rsidRDefault="00720C03" w:rsidP="00720C03">
      <w:pPr>
        <w:pStyle w:val="codigofuente"/>
      </w:pPr>
      <w:r w:rsidRPr="00720C03">
        <w:t>namespace CalculoSimple</w:t>
      </w:r>
    </w:p>
    <w:p w:rsidR="00720C03" w:rsidRPr="00720C03" w:rsidRDefault="00720C03" w:rsidP="00720C03">
      <w:pPr>
        <w:pStyle w:val="codigofuente"/>
      </w:pPr>
      <w:r w:rsidRPr="00720C03">
        <w:t>{</w:t>
      </w:r>
    </w:p>
    <w:p w:rsidR="00720C03" w:rsidRPr="00720C03" w:rsidRDefault="00720C03" w:rsidP="00720C03">
      <w:pPr>
        <w:pStyle w:val="codigofuente"/>
      </w:pPr>
      <w:r w:rsidRPr="00720C03">
        <w:t xml:space="preserve">    public class CalculoSimple</w:t>
      </w:r>
    </w:p>
    <w:p w:rsidR="00720C03" w:rsidRPr="00720C03" w:rsidRDefault="00720C03" w:rsidP="00720C03">
      <w:pPr>
        <w:pStyle w:val="codigofuente"/>
      </w:pPr>
      <w:r w:rsidRPr="00720C03">
        <w:t xml:space="preserve">    {</w:t>
      </w:r>
    </w:p>
    <w:p w:rsidR="00720C03" w:rsidRPr="00720C03" w:rsidRDefault="00720C03" w:rsidP="00720C03">
      <w:pPr>
        <w:pStyle w:val="codigofuente"/>
      </w:pPr>
      <w:r w:rsidRPr="00720C03">
        <w:t xml:space="preserve">        private Magnitudes.Magnitud unlado;</w:t>
      </w:r>
    </w:p>
    <w:p w:rsidR="00720C03" w:rsidRPr="00720C03" w:rsidRDefault="00720C03" w:rsidP="00720C03">
      <w:pPr>
        <w:pStyle w:val="codigofuente"/>
      </w:pPr>
      <w:r w:rsidRPr="00720C03">
        <w:t xml:space="preserve">        private Magnitudes.Magnitud otrolado;</w:t>
      </w:r>
    </w:p>
    <w:p w:rsidR="00720C03" w:rsidRPr="00720C03" w:rsidRDefault="00720C03" w:rsidP="00720C03">
      <w:pPr>
        <w:pStyle w:val="codigofuente"/>
      </w:pPr>
    </w:p>
    <w:p w:rsidR="00720C03" w:rsidRPr="00720C03" w:rsidRDefault="00720C03" w:rsidP="00720C03">
      <w:pPr>
        <w:pStyle w:val="codigofuente"/>
      </w:pPr>
      <w:r w:rsidRPr="00720C03">
        <w:t xml:space="preserve">        private Magnitudes.Magnitud perimetro;</w:t>
      </w:r>
    </w:p>
    <w:p w:rsidR="00720C03" w:rsidRPr="00720C03" w:rsidRDefault="00720C03" w:rsidP="00720C03">
      <w:pPr>
        <w:pStyle w:val="codigofuente"/>
      </w:pPr>
      <w:r w:rsidRPr="00720C03">
        <w:t xml:space="preserve">        private Magnitudes.Magnitud area;</w:t>
      </w:r>
    </w:p>
    <w:p w:rsidR="00720C03" w:rsidRPr="00720C03" w:rsidRDefault="00720C03" w:rsidP="00720C03">
      <w:pPr>
        <w:pStyle w:val="codigofuente"/>
      </w:pPr>
    </w:p>
    <w:p w:rsidR="00720C03" w:rsidRPr="00720C03" w:rsidRDefault="00720C03" w:rsidP="00A16178">
      <w:pPr>
        <w:pStyle w:val="codigofuente"/>
        <w:keepNext/>
      </w:pPr>
      <w:r w:rsidRPr="00720C03">
        <w:lastRenderedPageBreak/>
        <w:t xml:space="preserve">        public CalculoSimple()</w:t>
      </w:r>
    </w:p>
    <w:p w:rsidR="00720C03" w:rsidRPr="00720C03" w:rsidRDefault="00720C03" w:rsidP="00A16178">
      <w:pPr>
        <w:pStyle w:val="codigofuente"/>
        <w:keepNext/>
      </w:pPr>
      <w:r w:rsidRPr="00720C03">
        <w:t xml:space="preserve">        {</w:t>
      </w:r>
    </w:p>
    <w:p w:rsidR="00720C03" w:rsidRPr="00720C03" w:rsidRDefault="00720C03" w:rsidP="00A16178">
      <w:pPr>
        <w:pStyle w:val="codigofuente"/>
        <w:keepNext/>
      </w:pPr>
      <w:r w:rsidRPr="00720C03">
        <w:t xml:space="preserve">            unlado = new Magnitudes.Magnitud();</w:t>
      </w:r>
    </w:p>
    <w:p w:rsidR="00720C03" w:rsidRPr="00720C03" w:rsidRDefault="00720C03" w:rsidP="00720C03">
      <w:pPr>
        <w:pStyle w:val="codigofuente"/>
      </w:pPr>
      <w:r w:rsidRPr="00720C03">
        <w:t xml:space="preserve">            otrolado = new Magnitudes.Magnitud();</w:t>
      </w:r>
    </w:p>
    <w:p w:rsidR="00720C03" w:rsidRPr="00720C03" w:rsidRDefault="00720C03" w:rsidP="00720C03">
      <w:pPr>
        <w:pStyle w:val="codigofuente"/>
      </w:pPr>
    </w:p>
    <w:p w:rsidR="00720C03" w:rsidRPr="00720C03" w:rsidRDefault="00720C03" w:rsidP="00720C03">
      <w:pPr>
        <w:pStyle w:val="codigofuente"/>
      </w:pPr>
      <w:r w:rsidRPr="00720C03">
        <w:t xml:space="preserve">            perimetro = new Magnitudes.Magnitud();</w:t>
      </w:r>
    </w:p>
    <w:p w:rsidR="00720C03" w:rsidRPr="00720C03" w:rsidRDefault="00720C03" w:rsidP="00720C03">
      <w:pPr>
        <w:pStyle w:val="codigofuente"/>
      </w:pPr>
      <w:r w:rsidRPr="00720C03">
        <w:t xml:space="preserve">            area = new Magnitudes.Magnitud();</w:t>
      </w:r>
    </w:p>
    <w:p w:rsidR="00720C03" w:rsidRDefault="00720C03" w:rsidP="00720C03">
      <w:pPr>
        <w:pStyle w:val="codigofuente"/>
      </w:pPr>
      <w:r>
        <w:t xml:space="preserve">        }</w:t>
      </w: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  <w:r>
        <w:t xml:space="preserve">        private void ReCalcular()</w:t>
      </w:r>
    </w:p>
    <w:p w:rsidR="00720C03" w:rsidRPr="00720C03" w:rsidRDefault="00720C03" w:rsidP="00720C03">
      <w:pPr>
        <w:pStyle w:val="codigofuente"/>
      </w:pPr>
      <w:r>
        <w:t xml:space="preserve">        </w:t>
      </w:r>
      <w:r w:rsidRPr="00720C03">
        <w:t>{</w:t>
      </w:r>
    </w:p>
    <w:p w:rsidR="00720C03" w:rsidRPr="00720C03" w:rsidRDefault="00720C03" w:rsidP="00720C03">
      <w:pPr>
        <w:pStyle w:val="codigofuente"/>
      </w:pPr>
      <w:r w:rsidRPr="00720C03">
        <w:t xml:space="preserve">            if (!double.IsNaN(unlado.valor) &amp;&amp; !double.IsNaN(otrolado.valor))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720C03">
        <w:t xml:space="preserve">            </w:t>
      </w:r>
      <w:r w:rsidRPr="004340B6">
        <w:rPr>
          <w:lang w:val="es-ES_tradnl"/>
        </w:rPr>
        <w:t>{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perimetro.valor = 2.0 * unlado.valor + 2.0 * otrolado.getCopiaConvertidaA(unlado.unidaddemedida).valor;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perimetro.unidaddemedida = unlado.unidaddemedida;</w:t>
      </w: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area.valor = unlado.valor * otrolado.getCopiaConvertidaA(unlado.unidaddemedida).valor;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area.unidaddemedida = unlado.unidaddemedida + "2";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}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}</w:t>
      </w: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public void setDato_unlado(Magnitudes.Magnitud dato)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{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unlado = dato;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ReCalcular();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}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public void setDato_otrolado(Magnitudes.Magnitud dato)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{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otrolado = dato;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ReCalcular();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}</w:t>
      </w: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public Magnitudes.Magnitud getResultado_perimetro()</w:t>
      </w:r>
    </w:p>
    <w:p w:rsidR="00720C03" w:rsidRPr="00720C03" w:rsidRDefault="00720C03" w:rsidP="00720C03">
      <w:pPr>
        <w:pStyle w:val="codigofuente"/>
      </w:pPr>
      <w:r w:rsidRPr="004340B6">
        <w:rPr>
          <w:lang w:val="es-ES_tradnl"/>
        </w:rPr>
        <w:t xml:space="preserve">        </w:t>
      </w:r>
      <w:r w:rsidRPr="00720C03">
        <w:t>{</w:t>
      </w:r>
    </w:p>
    <w:p w:rsidR="00720C03" w:rsidRPr="00720C03" w:rsidRDefault="00720C03" w:rsidP="00720C03">
      <w:pPr>
        <w:pStyle w:val="codigofuente"/>
      </w:pPr>
      <w:r w:rsidRPr="00720C03">
        <w:t xml:space="preserve">            return perimetro;</w:t>
      </w:r>
    </w:p>
    <w:p w:rsidR="00720C03" w:rsidRPr="00720C03" w:rsidRDefault="00720C03" w:rsidP="00720C03">
      <w:pPr>
        <w:pStyle w:val="codigofuente"/>
      </w:pPr>
      <w:r w:rsidRPr="00720C03">
        <w:t xml:space="preserve">        }</w:t>
      </w:r>
    </w:p>
    <w:p w:rsidR="00720C03" w:rsidRPr="00720C03" w:rsidRDefault="00720C03" w:rsidP="00720C03">
      <w:pPr>
        <w:pStyle w:val="codigofuente"/>
      </w:pPr>
      <w:r w:rsidRPr="00720C03">
        <w:t xml:space="preserve">        public Magnitudes.Magnitud getResultado_area()</w:t>
      </w:r>
    </w:p>
    <w:p w:rsidR="00720C03" w:rsidRPr="00720C03" w:rsidRDefault="00720C03" w:rsidP="00720C03">
      <w:pPr>
        <w:pStyle w:val="codigofuente"/>
      </w:pPr>
      <w:r w:rsidRPr="00720C03">
        <w:t xml:space="preserve">        {</w:t>
      </w:r>
    </w:p>
    <w:p w:rsidR="00720C03" w:rsidRPr="00720C03" w:rsidRDefault="00720C03" w:rsidP="00720C03">
      <w:pPr>
        <w:pStyle w:val="codigofuente"/>
      </w:pPr>
      <w:r w:rsidRPr="00720C03">
        <w:t xml:space="preserve">            return area;</w:t>
      </w:r>
    </w:p>
    <w:p w:rsidR="00720C03" w:rsidRPr="00720C03" w:rsidRDefault="00720C03" w:rsidP="00720C03">
      <w:pPr>
        <w:pStyle w:val="codigofuente"/>
      </w:pPr>
      <w:r w:rsidRPr="00720C03">
        <w:t xml:space="preserve">        }</w:t>
      </w:r>
    </w:p>
    <w:p w:rsidR="00720C03" w:rsidRPr="00720C03" w:rsidRDefault="00720C03" w:rsidP="00720C03">
      <w:pPr>
        <w:pStyle w:val="codigofuente"/>
      </w:pPr>
    </w:p>
    <w:p w:rsidR="00720C03" w:rsidRPr="00720C03" w:rsidRDefault="00720C03" w:rsidP="00720C03">
      <w:pPr>
        <w:pStyle w:val="codigofuente"/>
      </w:pPr>
    </w:p>
    <w:p w:rsidR="00720C03" w:rsidRPr="00720C03" w:rsidRDefault="00720C03" w:rsidP="00A16178">
      <w:pPr>
        <w:pStyle w:val="codigofuente"/>
        <w:keepNext/>
      </w:pPr>
      <w:r w:rsidRPr="00720C03">
        <w:t xml:space="preserve">        public Magnitudes.Magnitud getDato_unlado()</w:t>
      </w:r>
    </w:p>
    <w:p w:rsidR="00720C03" w:rsidRPr="00720C03" w:rsidRDefault="00720C03" w:rsidP="00A16178">
      <w:pPr>
        <w:pStyle w:val="codigofuente"/>
        <w:keepNext/>
      </w:pPr>
      <w:r w:rsidRPr="00720C03">
        <w:t xml:space="preserve">        {</w:t>
      </w:r>
    </w:p>
    <w:p w:rsidR="00720C03" w:rsidRPr="00720C03" w:rsidRDefault="00720C03" w:rsidP="00A16178">
      <w:pPr>
        <w:pStyle w:val="codigofuente"/>
        <w:keepNext/>
      </w:pPr>
      <w:r w:rsidRPr="00720C03">
        <w:t xml:space="preserve">            return unlado;</w:t>
      </w:r>
    </w:p>
    <w:p w:rsidR="00720C03" w:rsidRPr="00720C03" w:rsidRDefault="00720C03" w:rsidP="00720C03">
      <w:pPr>
        <w:pStyle w:val="codigofuente"/>
      </w:pPr>
      <w:r w:rsidRPr="00720C03">
        <w:t xml:space="preserve">        }</w:t>
      </w:r>
    </w:p>
    <w:p w:rsidR="00720C03" w:rsidRPr="00720C03" w:rsidRDefault="00720C03" w:rsidP="00720C03">
      <w:pPr>
        <w:pStyle w:val="codigofuente"/>
      </w:pPr>
      <w:r w:rsidRPr="00720C03">
        <w:t xml:space="preserve">        public Magnitudes.Magnitud getDato_otrolado()</w:t>
      </w:r>
    </w:p>
    <w:p w:rsidR="00720C03" w:rsidRPr="00720C03" w:rsidRDefault="00720C03" w:rsidP="00720C03">
      <w:pPr>
        <w:pStyle w:val="codigofuente"/>
      </w:pPr>
      <w:r w:rsidRPr="00720C03">
        <w:t xml:space="preserve">        {</w:t>
      </w:r>
    </w:p>
    <w:p w:rsidR="00720C03" w:rsidRPr="00720C03" w:rsidRDefault="00720C03" w:rsidP="00720C03">
      <w:pPr>
        <w:pStyle w:val="codigofuente"/>
      </w:pPr>
      <w:r w:rsidRPr="00720C03">
        <w:t xml:space="preserve">            return otrolado;</w:t>
      </w:r>
    </w:p>
    <w:p w:rsidR="00720C03" w:rsidRPr="00720C03" w:rsidRDefault="00720C03" w:rsidP="00720C03">
      <w:pPr>
        <w:pStyle w:val="codigofuente"/>
      </w:pPr>
      <w:r w:rsidRPr="00720C03">
        <w:t xml:space="preserve">        }</w:t>
      </w:r>
    </w:p>
    <w:p w:rsidR="00720C03" w:rsidRP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  <w:r>
        <w:t xml:space="preserve">    }</w:t>
      </w:r>
    </w:p>
    <w:p w:rsidR="00720C03" w:rsidRDefault="00720C03" w:rsidP="00720C03">
      <w:pPr>
        <w:pStyle w:val="codigofuente"/>
      </w:pPr>
      <w:r>
        <w:t>}</w:t>
      </w:r>
    </w:p>
    <w:p w:rsidR="00720C03" w:rsidRDefault="00720C03" w:rsidP="00720C03">
      <w:pPr>
        <w:pStyle w:val="codigofuente"/>
      </w:pPr>
    </w:p>
    <w:p w:rsidR="00A16178" w:rsidRDefault="00A16178" w:rsidP="00720C03">
      <w:pPr>
        <w:pStyle w:val="codigofuente"/>
      </w:pPr>
    </w:p>
    <w:p w:rsidR="00A16178" w:rsidRDefault="00A16178" w:rsidP="00720C03">
      <w:pPr>
        <w:pStyle w:val="codigofuente"/>
      </w:pPr>
    </w:p>
    <w:p w:rsidR="00A16178" w:rsidRDefault="00A16178" w:rsidP="00720C03">
      <w:pPr>
        <w:pStyle w:val="codigofuente"/>
      </w:pPr>
    </w:p>
    <w:p w:rsidR="00A16178" w:rsidRDefault="00A16178" w:rsidP="00720C03">
      <w:pPr>
        <w:pStyle w:val="codigofuente"/>
      </w:pP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  <w:r>
        <w:t>using NUnit.Framework;</w:t>
      </w: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</w:p>
    <w:p w:rsidR="00720C03" w:rsidRDefault="00720C03" w:rsidP="00720C03">
      <w:pPr>
        <w:pStyle w:val="codigofuente"/>
      </w:pPr>
      <w:r>
        <w:t>namespace CalculoSimple_Tests</w:t>
      </w:r>
    </w:p>
    <w:p w:rsidR="00720C03" w:rsidRDefault="00720C03" w:rsidP="00720C03">
      <w:pPr>
        <w:pStyle w:val="codigofuente"/>
      </w:pPr>
      <w:r>
        <w:t>{</w:t>
      </w:r>
    </w:p>
    <w:p w:rsidR="00720C03" w:rsidRDefault="00720C03" w:rsidP="00720C03">
      <w:pPr>
        <w:pStyle w:val="codigofuente"/>
      </w:pPr>
      <w:r>
        <w:t xml:space="preserve">    public class Tests</w:t>
      </w:r>
    </w:p>
    <w:p w:rsidR="00720C03" w:rsidRDefault="00720C03" w:rsidP="00720C03">
      <w:pPr>
        <w:pStyle w:val="codigofuente"/>
      </w:pPr>
      <w:r>
        <w:t xml:space="preserve">    {</w:t>
      </w:r>
    </w:p>
    <w:p w:rsidR="00720C03" w:rsidRDefault="00720C03" w:rsidP="00720C03">
      <w:pPr>
        <w:pStyle w:val="codigofuente"/>
      </w:pPr>
      <w:r>
        <w:t xml:space="preserve">        [SetUp]</w:t>
      </w:r>
    </w:p>
    <w:p w:rsidR="00720C03" w:rsidRDefault="00720C03" w:rsidP="00720C03">
      <w:pPr>
        <w:pStyle w:val="codigofuente"/>
      </w:pPr>
      <w:r>
        <w:t xml:space="preserve">        public void Setup()</w:t>
      </w:r>
    </w:p>
    <w:p w:rsidR="00720C03" w:rsidRPr="004340B6" w:rsidRDefault="00720C03" w:rsidP="00720C03">
      <w:pPr>
        <w:pStyle w:val="codigofuente"/>
      </w:pPr>
      <w:r>
        <w:t xml:space="preserve">        </w:t>
      </w:r>
      <w:r w:rsidRPr="004340B6">
        <w:t>{</w:t>
      </w:r>
    </w:p>
    <w:p w:rsidR="00720C03" w:rsidRPr="004340B6" w:rsidRDefault="00720C03" w:rsidP="00720C03">
      <w:pPr>
        <w:pStyle w:val="codigofuente"/>
      </w:pPr>
      <w:r w:rsidRPr="004340B6">
        <w:t xml:space="preserve">        }</w:t>
      </w:r>
    </w:p>
    <w:p w:rsidR="00720C03" w:rsidRPr="004340B6" w:rsidRDefault="00720C03" w:rsidP="00720C03">
      <w:pPr>
        <w:pStyle w:val="codigofuente"/>
      </w:pPr>
    </w:p>
    <w:p w:rsidR="00720C03" w:rsidRPr="004340B6" w:rsidRDefault="00720C03" w:rsidP="00720C03">
      <w:pPr>
        <w:pStyle w:val="codigofuente"/>
      </w:pPr>
      <w:r w:rsidRPr="004340B6">
        <w:t xml:space="preserve"> </w:t>
      </w:r>
    </w:p>
    <w:p w:rsidR="00720C03" w:rsidRPr="004340B6" w:rsidRDefault="00720C03" w:rsidP="00720C03">
      <w:pPr>
        <w:pStyle w:val="codigofuente"/>
      </w:pPr>
      <w:r w:rsidRPr="004340B6">
        <w:t xml:space="preserve">        [Test]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4340B6">
        <w:t xml:space="preserve">        </w:t>
      </w:r>
      <w:r w:rsidRPr="00720C03">
        <w:rPr>
          <w:lang w:val="es-ES_tradnl"/>
        </w:rPr>
        <w:t>public void ComprobarInicializacionDeUnaInstanciaDelCalculo()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{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CalculoSimple.CalculoSimple calculadora = new CalculoSimple.CalculoSimple();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Assert.IsTrue(double.IsNaN(calculadora.getDato_unlado().valor));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calculadora.getDato_unlado().unidaddemedida);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Assert.IsTrue(double.IsNaN(calculadora.getDato_otrolado().valor));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calculadora.getDato_otrolado().unidaddemedida);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}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[Test]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public void ComprobarAsignacionDeValoresALosDatos()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{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CalculoSimple.CalculoSimple calculadora = new CalculoSimple.CalculoSimple();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calculadora.setDato_unlado(new Magnitudes.Magnitud(valor: 2, unidadDeMedida: "m"));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Assert.AreEqual(2.0, calculadora.getDato_unlado().valor);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Assert.AreEqual("m", calculadora.getDato_unlado().unidaddemedida);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calculadora.setDato_otrolado(new Magnitudes.Magnitud(valor: 300, unidadDeMedida: "cm"));</w:t>
      </w:r>
    </w:p>
    <w:p w:rsidR="00720C03" w:rsidRPr="00720C03" w:rsidRDefault="00720C03" w:rsidP="00A16178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Assert.AreEqual(300.0, calculadora.getDato_otrolado().valor);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Assert.AreEqual("cm", calculadora.getDato_otrolado().unidaddemedida);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}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[Test]</w:t>
      </w:r>
    </w:p>
    <w:p w:rsidR="00720C03" w:rsidRPr="00720C03" w:rsidRDefault="00720C03" w:rsidP="00720C03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public void ComprobarCalculoDePerimetro()</w:t>
      </w:r>
    </w:p>
    <w:p w:rsidR="00720C03" w:rsidRPr="00720C03" w:rsidRDefault="00720C03" w:rsidP="00720C03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{</w:t>
      </w:r>
    </w:p>
    <w:p w:rsidR="00720C03" w:rsidRPr="00720C03" w:rsidRDefault="00720C03" w:rsidP="00720C03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CalculoSimple.CalculoSimple calculadora = new CalculoSimple.CalculoSimple();</w:t>
      </w:r>
    </w:p>
    <w:p w:rsidR="00720C03" w:rsidRPr="00720C03" w:rsidRDefault="00720C03" w:rsidP="00720C03">
      <w:pPr>
        <w:pStyle w:val="codigofuente"/>
        <w:keepNext/>
        <w:rPr>
          <w:lang w:val="es-ES_tradnl"/>
        </w:rPr>
      </w:pPr>
    </w:p>
    <w:p w:rsidR="00720C03" w:rsidRPr="00720C03" w:rsidRDefault="00720C03" w:rsidP="00720C03">
      <w:pPr>
        <w:pStyle w:val="codigofuente"/>
        <w:keepNext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Assert.IsTrue(double.IsNaN(calculadora.getResultado_perimetro().valor));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calculadora.getResultado_perimetro().unidaddemedida);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calculadora.setDato_unlado(new Magnitudes.Magnitud(valor: 2, unidadDeMedida: "m"));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Assert.IsTrue(double.IsNaN(calculadora.getResultado_perimetro().valor));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calculadora.getResultado_perimetro().unidaddemedida);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calculadora.setDato_otrolado(new Magnitudes.Magnitud(valor: 300, unidadDeMedida: "cm"));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Assert.AreEqual(10, calculadora.getResultado_perimetro().valor);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Assert.AreEqual("m", calculadora.getResultado_perimetro().unidaddemedida);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}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[Test]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public void ComprobarCalculoDeArea()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{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CalculoSimple.CalculoSimple calculadora = new CalculoSimple.CalculoSimple();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Assert.IsTrue(double.IsNaN(calculadora.getResultado_area().valor));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calculadora.getResultado_area().unidaddemedida);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calculadora.setDato_unlado(new Magnitudes.Magnitud(valor: 2, unidadDeMedida: "m"));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Assert.IsTrue(double.IsNaN(calculadora.getResultado_area().valor));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Assert.AreEqual(Magnitudes.Magnitud.DESCONOCIDA, calculadora.getResultado_area().unidaddemedida);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calculadora.setDato_otrolado(new Magnitudes.Magnitud(valor: 300, unidadDeMedida: "cm"));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Assert.AreEqual(6, calculadora.getResultado_area().valor);</w:t>
      </w:r>
    </w:p>
    <w:p w:rsidR="00720C03" w:rsidRPr="00720C03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    Assert.AreEqual("m2", calculadora.getResultado_area().unidaddemedida);</w:t>
      </w:r>
    </w:p>
    <w:p w:rsidR="00720C03" w:rsidRPr="00720C03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  <w:r w:rsidRPr="00720C03">
        <w:rPr>
          <w:lang w:val="es-ES_tradnl"/>
        </w:rPr>
        <w:t xml:space="preserve">        </w:t>
      </w:r>
      <w:r w:rsidRPr="004340B6">
        <w:rPr>
          <w:lang w:val="es-ES_tradnl"/>
        </w:rPr>
        <w:t>}</w:t>
      </w: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}</w:t>
      </w:r>
    </w:p>
    <w:p w:rsidR="00720C03" w:rsidRPr="004340B6" w:rsidRDefault="00720C03" w:rsidP="00720C03">
      <w:pPr>
        <w:pStyle w:val="codigofuente"/>
        <w:rPr>
          <w:lang w:val="es-ES_tradnl"/>
        </w:rPr>
      </w:pPr>
      <w:r w:rsidRPr="004340B6">
        <w:rPr>
          <w:lang w:val="es-ES_tradnl"/>
        </w:rPr>
        <w:t>}</w:t>
      </w:r>
    </w:p>
    <w:p w:rsidR="00A16178" w:rsidRDefault="00A16178" w:rsidP="00A16178">
      <w:pPr>
        <w:pStyle w:val="Ttulo2"/>
      </w:pPr>
      <w:r>
        <w:t>Utiliza</w:t>
      </w:r>
      <w:r w:rsidR="004340B6">
        <w:t>d</w:t>
      </w:r>
      <w:r>
        <w:t>o desde un formulario Windows Forms</w:t>
      </w:r>
    </w:p>
    <w:p w:rsidR="00A16178" w:rsidRPr="004340B6" w:rsidRDefault="004340B6" w:rsidP="00A16178">
      <w:pPr>
        <w:rPr>
          <w:lang w:val="en-US"/>
        </w:rPr>
      </w:pPr>
      <w:r w:rsidRPr="004340B6">
        <w:drawing>
          <wp:inline distT="0" distB="0" distL="0" distR="0" wp14:anchorId="448E7F70" wp14:editId="518FE626">
            <wp:extent cx="1829055" cy="752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78" w:rsidRPr="004340B6">
        <w:rPr>
          <w:lang w:val="en-US"/>
        </w:rPr>
        <w:t xml:space="preserve">            </w:t>
      </w:r>
      <w:r w:rsidR="00A16178" w:rsidRPr="00A16178">
        <w:rPr>
          <w:noProof/>
          <w:lang w:val="es-ES_tradnl" w:eastAsia="es-ES_tradnl"/>
        </w:rPr>
        <w:drawing>
          <wp:inline distT="0" distB="0" distL="0" distR="0" wp14:anchorId="2FC76213" wp14:editId="15777181">
            <wp:extent cx="2886410" cy="23145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623" cy="23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B6" w:rsidRDefault="004340B6" w:rsidP="004340B6">
      <w:pPr>
        <w:pStyle w:val="codigofuente"/>
      </w:pPr>
      <w:r>
        <w:t>using System;</w:t>
      </w:r>
    </w:p>
    <w:p w:rsidR="004340B6" w:rsidRDefault="004340B6" w:rsidP="004340B6">
      <w:pPr>
        <w:pStyle w:val="codigofuente"/>
      </w:pPr>
      <w:r>
        <w:t>using System.Windows.Forms;</w:t>
      </w:r>
    </w:p>
    <w:p w:rsidR="004340B6" w:rsidRDefault="004340B6" w:rsidP="004340B6">
      <w:pPr>
        <w:pStyle w:val="codigofuente"/>
      </w:pPr>
    </w:p>
    <w:p w:rsidR="004340B6" w:rsidRDefault="004340B6" w:rsidP="004340B6">
      <w:pPr>
        <w:pStyle w:val="codigofuente"/>
      </w:pPr>
      <w:r>
        <w:t>namespace Pruebas_FORMS_Core</w:t>
      </w:r>
    </w:p>
    <w:p w:rsidR="004340B6" w:rsidRDefault="004340B6" w:rsidP="004340B6">
      <w:pPr>
        <w:pStyle w:val="codigofuente"/>
      </w:pPr>
      <w:r>
        <w:t>{</w:t>
      </w:r>
    </w:p>
    <w:p w:rsidR="004340B6" w:rsidRDefault="004340B6" w:rsidP="004340B6">
      <w:pPr>
        <w:pStyle w:val="codigofuente"/>
      </w:pPr>
      <w:r>
        <w:t xml:space="preserve">    public partial class Form1 : Form</w:t>
      </w:r>
    </w:p>
    <w:p w:rsidR="004340B6" w:rsidRDefault="004340B6" w:rsidP="004340B6">
      <w:pPr>
        <w:pStyle w:val="codigofuente"/>
      </w:pPr>
      <w:r>
        <w:t xml:space="preserve">    {</w:t>
      </w:r>
    </w:p>
    <w:p w:rsidR="004340B6" w:rsidRDefault="004340B6" w:rsidP="004340B6">
      <w:pPr>
        <w:pStyle w:val="codigofuente"/>
      </w:pPr>
      <w:r>
        <w:t xml:space="preserve">        public Form1()</w:t>
      </w:r>
    </w:p>
    <w:p w:rsidR="004340B6" w:rsidRDefault="004340B6" w:rsidP="004340B6">
      <w:pPr>
        <w:pStyle w:val="codigofuente"/>
      </w:pPr>
      <w:r>
        <w:t xml:space="preserve">        {</w:t>
      </w:r>
    </w:p>
    <w:p w:rsidR="004340B6" w:rsidRDefault="004340B6" w:rsidP="004340B6">
      <w:pPr>
        <w:pStyle w:val="codigofuente"/>
      </w:pPr>
      <w:r>
        <w:t xml:space="preserve">            InitializeComponent();</w:t>
      </w:r>
    </w:p>
    <w:p w:rsidR="004340B6" w:rsidRDefault="004340B6" w:rsidP="004340B6">
      <w:pPr>
        <w:pStyle w:val="codigofuente"/>
      </w:pPr>
      <w:r>
        <w:t xml:space="preserve">        }</w:t>
      </w:r>
    </w:p>
    <w:p w:rsidR="004340B6" w:rsidRDefault="004340B6" w:rsidP="004340B6">
      <w:pPr>
        <w:pStyle w:val="codigofuente"/>
      </w:pPr>
    </w:p>
    <w:p w:rsidR="004340B6" w:rsidRDefault="004340B6" w:rsidP="004340B6">
      <w:pPr>
        <w:pStyle w:val="codigofuente"/>
        <w:keepNext/>
      </w:pPr>
      <w:r>
        <w:t xml:space="preserve">        private void btnCalcular_Click(object sender, EventArgs e)</w:t>
      </w:r>
    </w:p>
    <w:p w:rsidR="004340B6" w:rsidRPr="004340B6" w:rsidRDefault="004340B6" w:rsidP="004340B6">
      <w:pPr>
        <w:pStyle w:val="codigofuente"/>
        <w:keepNext/>
        <w:rPr>
          <w:lang w:val="es-ES_tradnl"/>
        </w:rPr>
      </w:pPr>
      <w:r>
        <w:t xml:space="preserve">        </w:t>
      </w:r>
      <w:r w:rsidRPr="004340B6">
        <w:rPr>
          <w:lang w:val="es-ES_tradnl"/>
        </w:rPr>
        <w:t>{</w:t>
      </w:r>
    </w:p>
    <w:p w:rsidR="004340B6" w:rsidRPr="004340B6" w:rsidRDefault="004340B6" w:rsidP="004340B6">
      <w:pPr>
        <w:pStyle w:val="codigofuente"/>
        <w:keepNext/>
        <w:rPr>
          <w:lang w:val="es-ES_tradnl"/>
        </w:rPr>
      </w:pPr>
      <w:r w:rsidRPr="004340B6">
        <w:rPr>
          <w:lang w:val="es-ES_tradnl"/>
        </w:rPr>
        <w:t xml:space="preserve">            CalculoSimple.CalculoSimple calculadora = new CalculoSimple.CalculoSimple();</w:t>
      </w:r>
    </w:p>
    <w:p w:rsidR="004340B6" w:rsidRPr="004340B6" w:rsidRDefault="004340B6" w:rsidP="004340B6">
      <w:pPr>
        <w:pStyle w:val="codigofuente"/>
        <w:keepNext/>
        <w:rPr>
          <w:lang w:val="es-ES_tradnl"/>
        </w:rPr>
      </w:pPr>
    </w:p>
    <w:p w:rsidR="004340B6" w:rsidRPr="004340B6" w:rsidRDefault="004340B6" w:rsidP="004340B6">
      <w:pPr>
        <w:pStyle w:val="codigofuente"/>
        <w:keepNext/>
        <w:rPr>
          <w:lang w:val="es-ES_tradnl"/>
        </w:rPr>
      </w:pPr>
      <w:r w:rsidRPr="004340B6">
        <w:rPr>
          <w:lang w:val="es-ES_tradnl"/>
        </w:rPr>
        <w:t xml:space="preserve">            try</w:t>
      </w:r>
    </w:p>
    <w:p w:rsidR="004340B6" w:rsidRPr="004340B6" w:rsidRDefault="004340B6" w:rsidP="004340B6">
      <w:pPr>
        <w:pStyle w:val="codigofuente"/>
        <w:keepNext/>
        <w:rPr>
          <w:lang w:val="es-ES_tradnl"/>
        </w:rPr>
      </w:pPr>
      <w:r w:rsidRPr="004340B6">
        <w:rPr>
          <w:lang w:val="es-ES_tradnl"/>
        </w:rPr>
        <w:t xml:space="preserve">            {</w:t>
      </w:r>
    </w:p>
    <w:p w:rsid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calculadora.setDato_unlado(new Magnitudes.Magnitud(Double.Parse(txtUnLado_valor.Text), </w:t>
      </w:r>
      <w:r>
        <w:rPr>
          <w:lang w:val="es-ES_tradnl"/>
        </w:rPr>
        <w:t xml:space="preserve">              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</w:t>
      </w:r>
      <w:r w:rsidRPr="004340B6">
        <w:rPr>
          <w:lang w:val="es-ES_tradnl"/>
        </w:rPr>
        <w:t>txtUnLado_unidaddemedida.Text));</w:t>
      </w:r>
    </w:p>
    <w:p w:rsid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calculadora.setDato_otrolado(new Magnitudes.Magnitud(Double.Parse(txtOtroLado_valor.Text), 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</w:t>
      </w:r>
      <w:r w:rsidRPr="004340B6">
        <w:rPr>
          <w:lang w:val="es-ES_tradnl"/>
        </w:rPr>
        <w:t>txtOtroLado_unidaddemedida.Text));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}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catch (ArgumentOutOfRangeException ex)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{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MessageBox.Show("Alguna de las unidades de medida no está contemplada en las conversiones: " + ex.Message);</w:t>
      </w:r>
    </w:p>
    <w:p w:rsidR="004340B6" w:rsidRDefault="004340B6" w:rsidP="004340B6">
      <w:pPr>
        <w:pStyle w:val="codigofuente"/>
      </w:pPr>
      <w:r w:rsidRPr="004340B6">
        <w:rPr>
          <w:lang w:val="es-ES_tradnl"/>
        </w:rPr>
        <w:t xml:space="preserve">            </w:t>
      </w:r>
      <w:r>
        <w:t>}</w:t>
      </w:r>
    </w:p>
    <w:p w:rsidR="004340B6" w:rsidRDefault="004340B6" w:rsidP="004340B6">
      <w:pPr>
        <w:pStyle w:val="codigofuente"/>
      </w:pPr>
      <w:r>
        <w:t xml:space="preserve">            catch (System.IO.FileNotFoundException ex)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>
        <w:t xml:space="preserve">            </w:t>
      </w:r>
      <w:r w:rsidRPr="004340B6">
        <w:rPr>
          <w:lang w:val="es-ES_tradnl"/>
        </w:rPr>
        <w:t>{</w:t>
      </w:r>
    </w:p>
    <w:p w:rsidR="004340B6" w:rsidRPr="004340B6" w:rsidRDefault="004340B6" w:rsidP="004340B6">
      <w:pPr>
        <w:pStyle w:val="codigofuente"/>
        <w:ind w:right="-598"/>
        <w:rPr>
          <w:lang w:val="es-ES_tradnl"/>
        </w:rPr>
      </w:pPr>
      <w:r w:rsidRPr="004340B6">
        <w:rPr>
          <w:lang w:val="es-ES_tradnl"/>
        </w:rPr>
        <w:t xml:space="preserve">                MessageBox.Show("No se ha encontrado el archivo con la lista de conversiones entre unidades de medida: " + ex.Message);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}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catch (ArgumentException ex)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{</w:t>
      </w:r>
    </w:p>
    <w:p w:rsidR="004340B6" w:rsidRPr="004340B6" w:rsidRDefault="004340B6" w:rsidP="004340B6">
      <w:pPr>
        <w:pStyle w:val="codigofuente"/>
        <w:ind w:right="-315"/>
        <w:rPr>
          <w:lang w:val="es-ES_tradnl"/>
        </w:rPr>
      </w:pPr>
      <w:r w:rsidRPr="004340B6">
        <w:rPr>
          <w:lang w:val="es-ES_tradnl"/>
        </w:rPr>
        <w:t xml:space="preserve">                MessageBox.Show("Problemas leyendo el archivo con la lista de conversiones entre unidades de medida: " + ex.Message);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}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catch (Exception ex)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{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    MessageBox.Show("Problemas en alguna conversión entre unidades de medida: " + ex.Message);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}</w:t>
      </w:r>
    </w:p>
    <w:p w:rsidR="004340B6" w:rsidRPr="004340B6" w:rsidRDefault="004340B6" w:rsidP="004340B6">
      <w:pPr>
        <w:pStyle w:val="codigofuente"/>
        <w:rPr>
          <w:lang w:val="es-ES_tradnl"/>
        </w:rPr>
      </w:pP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txtPerimetro.Text = calculadora.getResultado_perimetro().ToString();</w:t>
      </w:r>
    </w:p>
    <w:p w:rsidR="004340B6" w:rsidRPr="004340B6" w:rsidRDefault="004340B6" w:rsidP="004340B6">
      <w:pPr>
        <w:pStyle w:val="codigofuente"/>
        <w:rPr>
          <w:lang w:val="es-ES_tradnl"/>
        </w:rPr>
      </w:pPr>
      <w:r w:rsidRPr="004340B6">
        <w:rPr>
          <w:lang w:val="es-ES_tradnl"/>
        </w:rPr>
        <w:t xml:space="preserve">            txtArea.Text = calculadora.getResultado_area().ToString();</w:t>
      </w:r>
    </w:p>
    <w:p w:rsidR="004340B6" w:rsidRDefault="004340B6" w:rsidP="004340B6">
      <w:pPr>
        <w:pStyle w:val="codigofuente"/>
      </w:pPr>
      <w:r w:rsidRPr="004340B6">
        <w:rPr>
          <w:lang w:val="es-ES_tradnl"/>
        </w:rPr>
        <w:t xml:space="preserve">        </w:t>
      </w:r>
      <w:r>
        <w:t>}</w:t>
      </w:r>
    </w:p>
    <w:p w:rsidR="004340B6" w:rsidRDefault="004340B6" w:rsidP="004340B6">
      <w:pPr>
        <w:pStyle w:val="codigofuente"/>
      </w:pPr>
      <w:r>
        <w:t xml:space="preserve">    }</w:t>
      </w:r>
    </w:p>
    <w:p w:rsidR="004340B6" w:rsidRDefault="004340B6" w:rsidP="004340B6">
      <w:pPr>
        <w:pStyle w:val="codigofuente"/>
      </w:pPr>
      <w:r>
        <w:t>}</w:t>
      </w:r>
    </w:p>
    <w:p w:rsidR="004340B6" w:rsidRDefault="004340B6" w:rsidP="004340B6">
      <w:pPr>
        <w:pStyle w:val="codigofuente"/>
      </w:pPr>
    </w:p>
    <w:p w:rsidR="004340B6" w:rsidRDefault="004340B6" w:rsidP="004340B6">
      <w:pPr>
        <w:pStyle w:val="codigofuente"/>
      </w:pPr>
    </w:p>
    <w:p w:rsidR="004340B6" w:rsidRDefault="004340B6" w:rsidP="004340B6">
      <w:pPr>
        <w:pStyle w:val="Ttulo2"/>
      </w:pPr>
      <w:r>
        <w:t>Utilizado desde linea de comandos</w:t>
      </w:r>
    </w:p>
    <w:p w:rsidR="004340B6" w:rsidRDefault="004340B6" w:rsidP="004340B6">
      <w:r w:rsidRPr="004340B6">
        <w:drawing>
          <wp:inline distT="0" distB="0" distL="0" distR="0" wp14:anchorId="714A591C" wp14:editId="4639E1AB">
            <wp:extent cx="1810003" cy="54300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4340B6">
        <w:drawing>
          <wp:inline distT="0" distB="0" distL="0" distR="0" wp14:anchorId="6F2F4059" wp14:editId="437BA18E">
            <wp:extent cx="6995160" cy="283704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61" cy="28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A8" w:rsidRDefault="007E0CA8" w:rsidP="007E0CA8">
      <w:pPr>
        <w:pStyle w:val="codigofuente"/>
      </w:pPr>
      <w:r>
        <w:t>using System;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>namespace Pruebas_CONSOLE_Core</w:t>
      </w:r>
    </w:p>
    <w:p w:rsidR="007E0CA8" w:rsidRDefault="007E0CA8" w:rsidP="007E0CA8">
      <w:pPr>
        <w:pStyle w:val="codigofuente"/>
      </w:pPr>
      <w:r>
        <w:t>{</w:t>
      </w:r>
    </w:p>
    <w:p w:rsidR="007E0CA8" w:rsidRDefault="007E0CA8" w:rsidP="007E0CA8">
      <w:pPr>
        <w:pStyle w:val="codigofuente"/>
      </w:pPr>
      <w:r>
        <w:t xml:space="preserve">    class Program</w:t>
      </w:r>
    </w:p>
    <w:p w:rsidR="007E0CA8" w:rsidRDefault="007E0CA8" w:rsidP="007E0CA8">
      <w:pPr>
        <w:pStyle w:val="codigofuente"/>
      </w:pPr>
      <w:r>
        <w:t xml:space="preserve">    {</w:t>
      </w:r>
    </w:p>
    <w:p w:rsidR="007E0CA8" w:rsidRDefault="007E0CA8" w:rsidP="007E0CA8">
      <w:pPr>
        <w:pStyle w:val="codigofuente"/>
      </w:pPr>
      <w:r>
        <w:t xml:space="preserve">        static void Main(string[] args)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</w:t>
      </w:r>
      <w:r w:rsidRPr="007E0CA8">
        <w:rPr>
          <w:lang w:val="es-ES_tradnl"/>
        </w:rPr>
        <w:t>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if (args.Length != 4)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{</w:t>
      </w:r>
    </w:p>
    <w:p w:rsidR="007E0CA8" w:rsidRPr="007E0CA8" w:rsidRDefault="007E0CA8" w:rsidP="007E0CA8">
      <w:pPr>
        <w:pStyle w:val="codigofuente"/>
        <w:ind w:right="-882"/>
        <w:rPr>
          <w:lang w:val="es-ES_tradnl"/>
        </w:rPr>
      </w:pPr>
      <w:r w:rsidRPr="007E0CA8">
        <w:rPr>
          <w:lang w:val="es-ES_tradnl"/>
        </w:rPr>
        <w:t xml:space="preserve">                Console.WriteLine("Forma de uso:    Pruebas_CONSOLE-Core.exe unLado_valor unLado_unidad otroLado_valor otroLado_unidad");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Console.WriteLine("por ejemplo:  Pruebas_CONSOLE-Core.exe 2 m 300 cm");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else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CalculoSimple.CalculoSimple calculadora = new CalculoSimple.CalculoSimple();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    </w:t>
      </w:r>
      <w:r>
        <w:t>try</w:t>
      </w:r>
    </w:p>
    <w:p w:rsidR="007E0CA8" w:rsidRDefault="007E0CA8" w:rsidP="007E0CA8">
      <w:pPr>
        <w:pStyle w:val="codigofuente"/>
      </w:pPr>
      <w:r>
        <w:t xml:space="preserve">                {</w:t>
      </w:r>
    </w:p>
    <w:p w:rsidR="007E0CA8" w:rsidRDefault="007E0CA8" w:rsidP="007E0CA8">
      <w:pPr>
        <w:pStyle w:val="codigofuente"/>
      </w:pPr>
      <w:r>
        <w:t xml:space="preserve">                    calculadora.setDato_unlado(new Magnitudes.Magnitud(Double.Parse(args[0]), args[1]));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            </w:t>
      </w:r>
      <w:r w:rsidRPr="007E0CA8">
        <w:rPr>
          <w:lang w:val="es-ES_tradnl"/>
        </w:rPr>
        <w:t>calculadora.setDato_otrolado(new Magnitudes.Magnitud(Double.Parse(args[2]), args[3]));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catch (ArgumentOutOfRangeException ex)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Console.WriteLine("Alguna de las unidades de medida no está contemplada en las conversiones: " + ex.Message);</w:t>
      </w: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    </w:t>
      </w:r>
      <w:r>
        <w:t>}</w:t>
      </w:r>
    </w:p>
    <w:p w:rsidR="007E0CA8" w:rsidRDefault="007E0CA8" w:rsidP="007E0CA8">
      <w:pPr>
        <w:pStyle w:val="codigofuente"/>
      </w:pPr>
      <w:r>
        <w:t xml:space="preserve">                catch (System.IO.FileNotFoundException ex)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        </w:t>
      </w:r>
      <w:r w:rsidRPr="007E0CA8">
        <w:rPr>
          <w:lang w:val="es-ES_tradnl"/>
        </w:rPr>
        <w:t>{</w:t>
      </w:r>
    </w:p>
    <w:p w:rsidR="007E0CA8" w:rsidRPr="007E0CA8" w:rsidRDefault="007E0CA8" w:rsidP="007E0CA8">
      <w:pPr>
        <w:pStyle w:val="codigofuente"/>
        <w:ind w:right="-1023"/>
        <w:rPr>
          <w:lang w:val="es-ES_tradnl"/>
        </w:rPr>
      </w:pPr>
      <w:r w:rsidRPr="007E0CA8">
        <w:rPr>
          <w:lang w:val="es-ES_tradnl"/>
        </w:rPr>
        <w:t xml:space="preserve">                    Console.WriteLine("No se ha encontrado el archivo con la lista de conversiones entre unidades de medida: " + ex.Message);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catch (ArgumentException ex)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{</w:t>
      </w:r>
    </w:p>
    <w:p w:rsidR="007E0CA8" w:rsidRPr="007E0CA8" w:rsidRDefault="007E0CA8" w:rsidP="007E0CA8">
      <w:pPr>
        <w:pStyle w:val="codigofuente"/>
        <w:ind w:right="-882"/>
        <w:rPr>
          <w:lang w:val="es-ES_tradnl"/>
        </w:rPr>
      </w:pPr>
      <w:r w:rsidRPr="007E0CA8">
        <w:rPr>
          <w:lang w:val="es-ES_tradnl"/>
        </w:rPr>
        <w:t xml:space="preserve">                    Console.WriteLine("Problemas leyendo el archivo con la lista de conversiones entre unidades de medida: " + ex.Message);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catch (Exception ex)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Console.WriteLine("Problemas en alguna conversión entre unidades de medida: " + ex.Message);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Console.WriteLine("Perimetro=" + calculadora.getResultado_perimetro().ToString()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              + "    Area=" + calculadora.getResultado_area().ToString());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    </w:t>
      </w:r>
      <w:r>
        <w:t>}</w:t>
      </w:r>
    </w:p>
    <w:p w:rsidR="007E0CA8" w:rsidRDefault="007E0CA8" w:rsidP="007E0CA8">
      <w:pPr>
        <w:pStyle w:val="codigofuente"/>
      </w:pPr>
      <w:r>
        <w:t xml:space="preserve">        }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}</w:t>
      </w:r>
    </w:p>
    <w:p w:rsidR="007E0CA8" w:rsidRDefault="007E0CA8" w:rsidP="007E0CA8">
      <w:pPr>
        <w:pStyle w:val="codigofuente"/>
      </w:pPr>
      <w:r>
        <w:t>}</w:t>
      </w:r>
    </w:p>
    <w:p w:rsidR="007E0CA8" w:rsidRDefault="007E0CA8" w:rsidP="007E0CA8">
      <w:pPr>
        <w:pStyle w:val="Ttulo2"/>
      </w:pPr>
      <w:r>
        <w:t>U</w:t>
      </w:r>
      <w:r w:rsidR="00913785">
        <w:t xml:space="preserve">tilizado </w:t>
      </w:r>
      <w:r>
        <w:t>para dar un</w:t>
      </w:r>
      <w:r w:rsidR="00753304">
        <w:t>os</w:t>
      </w:r>
      <w:r>
        <w:t xml:space="preserve"> servicio</w:t>
      </w:r>
      <w:r w:rsidR="00753304">
        <w:t>s</w:t>
      </w:r>
      <w:r>
        <w:t xml:space="preserve"> web RESTfull</w:t>
      </w:r>
    </w:p>
    <w:p w:rsidR="007E0CA8" w:rsidRDefault="007E0CA8" w:rsidP="007E0CA8">
      <w:r w:rsidRPr="007E0CA8">
        <w:drawing>
          <wp:inline distT="0" distB="0" distL="0" distR="0" wp14:anchorId="2559D061" wp14:editId="10418E9C">
            <wp:extent cx="1628775" cy="1768583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763" cy="17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0CA8" w:rsidRDefault="007E0CA8" w:rsidP="00C7598F">
      <w:pPr>
        <w:pStyle w:val="codigofuente"/>
        <w:keepNext/>
      </w:pPr>
      <w:r>
        <w:t>using Microsoft.AspNetCore.Mvc;</w:t>
      </w:r>
    </w:p>
    <w:p w:rsidR="007E0CA8" w:rsidRDefault="007E0CA8" w:rsidP="00C7598F">
      <w:pPr>
        <w:pStyle w:val="codigofuente"/>
        <w:keepNext/>
      </w:pPr>
    </w:p>
    <w:p w:rsidR="007E0CA8" w:rsidRDefault="007E0CA8" w:rsidP="00C7598F">
      <w:pPr>
        <w:pStyle w:val="codigofuente"/>
        <w:keepNext/>
      </w:pPr>
    </w:p>
    <w:p w:rsidR="007E0CA8" w:rsidRDefault="007E0CA8" w:rsidP="00C7598F">
      <w:pPr>
        <w:pStyle w:val="codigofuente"/>
        <w:keepNext/>
      </w:pPr>
      <w:r>
        <w:t>namespace Pruebas_WEB_Core.Controllers</w:t>
      </w:r>
    </w:p>
    <w:p w:rsidR="007E0CA8" w:rsidRDefault="007E0CA8" w:rsidP="007E0CA8">
      <w:pPr>
        <w:pStyle w:val="codigofuente"/>
      </w:pPr>
      <w:r>
        <w:t>{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public class ParametrosDelCalculoSimple</w:t>
      </w:r>
    </w:p>
    <w:p w:rsidR="007E0CA8" w:rsidRDefault="007E0CA8" w:rsidP="007E0CA8">
      <w:pPr>
        <w:pStyle w:val="codigofuente"/>
      </w:pPr>
      <w:r>
        <w:t xml:space="preserve">    {</w:t>
      </w:r>
    </w:p>
    <w:p w:rsidR="007E0CA8" w:rsidRDefault="007E0CA8" w:rsidP="007E0CA8">
      <w:pPr>
        <w:pStyle w:val="codigofuente"/>
      </w:pPr>
      <w:r>
        <w:t xml:space="preserve">        public Magnitudes.Magnitud unLado { get; set; }</w:t>
      </w:r>
    </w:p>
    <w:p w:rsidR="007E0CA8" w:rsidRDefault="007E0CA8" w:rsidP="007E0CA8">
      <w:pPr>
        <w:pStyle w:val="codigofuente"/>
      </w:pPr>
      <w:r>
        <w:t xml:space="preserve">        public Magnitudes.Magnitud otroLado { get; set; }</w:t>
      </w:r>
    </w:p>
    <w:p w:rsidR="007E0CA8" w:rsidRDefault="007E0CA8" w:rsidP="007E0CA8">
      <w:pPr>
        <w:pStyle w:val="codigofuente"/>
      </w:pPr>
      <w:r>
        <w:t xml:space="preserve">    }</w:t>
      </w:r>
    </w:p>
    <w:p w:rsidR="007E0CA8" w:rsidRDefault="007E0CA8" w:rsidP="007E0CA8">
      <w:pPr>
        <w:pStyle w:val="codigofuente"/>
      </w:pPr>
      <w:r>
        <w:t xml:space="preserve">    </w:t>
      </w:r>
    </w:p>
    <w:p w:rsidR="007E0CA8" w:rsidRDefault="007E0CA8" w:rsidP="007E0CA8">
      <w:pPr>
        <w:pStyle w:val="codigofuente"/>
      </w:pPr>
      <w:r>
        <w:t xml:space="preserve">    public class ResultadosDelCalculoSimple</w:t>
      </w:r>
    </w:p>
    <w:p w:rsidR="007E0CA8" w:rsidRDefault="007E0CA8" w:rsidP="007E0CA8">
      <w:pPr>
        <w:pStyle w:val="codigofuente"/>
      </w:pPr>
      <w:r>
        <w:t xml:space="preserve">    {</w:t>
      </w:r>
    </w:p>
    <w:p w:rsidR="007E0CA8" w:rsidRDefault="007E0CA8" w:rsidP="007E0CA8">
      <w:pPr>
        <w:pStyle w:val="codigofuente"/>
      </w:pPr>
      <w:r>
        <w:t xml:space="preserve">        public Magnitudes.Magnitud perimetro { get; set; }</w:t>
      </w:r>
    </w:p>
    <w:p w:rsidR="007E0CA8" w:rsidRDefault="007E0CA8" w:rsidP="007E0CA8">
      <w:pPr>
        <w:pStyle w:val="codigofuente"/>
      </w:pPr>
      <w:r>
        <w:t xml:space="preserve">        public Magnitudes.Magnitud area { get; set; }</w:t>
      </w:r>
    </w:p>
    <w:p w:rsidR="007E0CA8" w:rsidRDefault="007E0CA8" w:rsidP="007E0CA8">
      <w:pPr>
        <w:pStyle w:val="codigofuente"/>
      </w:pPr>
      <w:r>
        <w:t xml:space="preserve">        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</w:t>
      </w:r>
      <w:r w:rsidRPr="007E0CA8">
        <w:rPr>
          <w:lang w:val="es-ES_tradnl"/>
        </w:rPr>
        <w:t>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[ApiController]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[Route("api/[controller]")]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public class </w:t>
      </w:r>
      <w:r w:rsidRPr="00C55119">
        <w:rPr>
          <w:lang w:val="es-ES_tradnl"/>
        </w:rPr>
        <w:t>CalculoSimpleController</w:t>
      </w:r>
      <w:r w:rsidRPr="007E0CA8">
        <w:rPr>
          <w:lang w:val="es-ES_tradnl"/>
        </w:rPr>
        <w:t xml:space="preserve"> : ControllerBase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{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nota: por URL, los parametros se pasan algo así como:</w:t>
      </w:r>
    </w:p>
    <w:p w:rsidR="007E0CA8" w:rsidRPr="007E0CA8" w:rsidRDefault="007E0CA8" w:rsidP="007E0CA8">
      <w:pPr>
        <w:pStyle w:val="codigofuente"/>
        <w:ind w:right="-882"/>
        <w:rPr>
          <w:lang w:val="es-ES_tradnl"/>
        </w:rPr>
      </w:pPr>
      <w:r w:rsidRPr="007E0CA8">
        <w:rPr>
          <w:lang w:val="es-ES_tradnl"/>
        </w:rPr>
        <w:t xml:space="preserve">        // https://localhost:44310/api/CalculoSimple?unLado_valor=2&amp;unLado_unidaddemedida=m&amp;otroLado_valor=300&amp;otroLado_unidaddemedida=cm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[HttpGet]</w:t>
      </w:r>
    </w:p>
    <w:p w:rsid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public ResultadosDelCalculoSimple Get(double unLado_valor, string unLado_unidaddemedida, 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rPr>
          <w:lang w:val="es-ES_tradnl"/>
        </w:rPr>
        <w:t xml:space="preserve">                                              </w:t>
      </w:r>
      <w:r w:rsidRPr="007E0CA8">
        <w:rPr>
          <w:lang w:val="es-ES_tradnl"/>
        </w:rPr>
        <w:t>double otroLado_valor, string otroLado_unidaddemedida)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{</w:t>
      </w:r>
      <w:bookmarkStart w:id="0" w:name="_GoBack"/>
      <w:bookmarkEnd w:id="0"/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CalculoSimple.CalculoSimple calculadora = new CalculoSimple.CalculoSimple();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calculadora.setDato_unlado(new Magnitudes.Magnitud(unLado_valor, unLado_unidaddemedida));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calculadora.setDato_otrolado(new Magnitudes.Magnitud(otroLado_valor, otroLado_unidaddemedida));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ResultadosDelCalculoSimple resultados = new ResultadosDelCalculoSimple();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resultados.perimetro = calculadora.getResultado_perimetro();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resultados.area = calculadora.getResultado_area();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return resultados;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C7598F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nota: en JSON el resultado se devuelve algo así como:</w:t>
      </w:r>
    </w:p>
    <w:p w:rsidR="007E0CA8" w:rsidRPr="007E0CA8" w:rsidRDefault="007E0CA8" w:rsidP="00C7598F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{</w:t>
      </w:r>
    </w:p>
    <w:p w:rsidR="007E0CA8" w:rsidRPr="007E0CA8" w:rsidRDefault="007E0CA8" w:rsidP="00C7598F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"perimetro": {</w:t>
      </w:r>
    </w:p>
    <w:p w:rsidR="007E0CA8" w:rsidRPr="007E0CA8" w:rsidRDefault="007E0CA8" w:rsidP="00C7598F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   "valor": xxxxx</w:t>
      </w:r>
    </w:p>
    <w:p w:rsidR="007E0CA8" w:rsidRPr="007E0CA8" w:rsidRDefault="007E0CA8" w:rsidP="00C7598F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 , "unidaddemedida": "xxxxxx"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  , "area":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              "valor": xxxxx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            , "unidaddemedida": "xxxxxxx"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//  }</w:t>
      </w:r>
    </w:p>
    <w:p w:rsidR="007E0CA8" w:rsidRPr="007E0CA8" w:rsidRDefault="007E0CA8" w:rsidP="007E0CA8">
      <w:pPr>
        <w:pStyle w:val="codigofuente"/>
        <w:ind w:right="-598"/>
        <w:rPr>
          <w:lang w:val="es-ES_tradnl"/>
        </w:rPr>
      </w:pPr>
      <w:r w:rsidRPr="007E0CA8">
        <w:rPr>
          <w:lang w:val="es-ES_tradnl"/>
        </w:rPr>
        <w:t xml:space="preserve">        //Escribiendolo en forma compacta: { "perimetro":{ "valor":10,"unidaddemedida":"m"},"area":{ "valor":6,"unidaddemedida":"m2"} 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nota: en JSON hay que pasar los parametros algo asi como: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{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"unLado": {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 "valor": xxxxx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, "unidaddemedida":"xxxxxxx"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}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, "otroLado": {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  "valor": xxxxx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, "unidaddemedida":"xxxxxxx"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              }</w:t>
      </w:r>
    </w:p>
    <w:p w:rsidR="007E0CA8" w:rsidRPr="007E0CA8" w:rsidRDefault="007E0CA8" w:rsidP="007E0CA8">
      <w:pPr>
        <w:pStyle w:val="codigofuente"/>
        <w:keepNext/>
        <w:rPr>
          <w:lang w:val="es-ES_tradnl"/>
        </w:rPr>
      </w:pPr>
      <w:r w:rsidRPr="007E0CA8">
        <w:rPr>
          <w:lang w:val="es-ES_tradnl"/>
        </w:rPr>
        <w:t xml:space="preserve">        //  }</w:t>
      </w:r>
    </w:p>
    <w:p w:rsidR="007E0CA8" w:rsidRPr="007E0CA8" w:rsidRDefault="007E0CA8" w:rsidP="007E0CA8">
      <w:pPr>
        <w:pStyle w:val="codigofuente"/>
        <w:ind w:right="-598"/>
        <w:rPr>
          <w:lang w:val="es-ES_tradnl"/>
        </w:rPr>
      </w:pPr>
      <w:r w:rsidRPr="007E0CA8">
        <w:rPr>
          <w:lang w:val="es-ES_tradnl"/>
        </w:rPr>
        <w:t xml:space="preserve">        //Escribiendolo en forma compacta: {"unLado":{"valor":2,"unidaddemedida":"m"},"otroLado":{ "valor":300,"unidaddemedida":"cm"}}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[HttpPost]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public ResultadosDelCalculoSimple Post([FromBody] ParametrosDelCalculoSimple parametros)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CalculoSimple.CalculoSimple calculadora = new CalculoSimple.CalculoSimple();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calculadora.setDato_unlado(parametros.unLado);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calculadora.setDato_otrolado(parametros.otroLado);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ResultadosDelCalculoSimple resultados = new ResultadosDelCalculoSimple();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resultados.perimetro = calculadora.getResultado_perimetro();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resultados.area = calculadora.getResultado_area();</w:t>
      </w: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</w:t>
      </w:r>
      <w:r>
        <w:t>return resultados;</w:t>
      </w:r>
    </w:p>
    <w:p w:rsidR="007E0CA8" w:rsidRDefault="007E0CA8" w:rsidP="007E0CA8">
      <w:pPr>
        <w:pStyle w:val="codigofuente"/>
      </w:pPr>
      <w:r>
        <w:t xml:space="preserve">        }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}</w:t>
      </w:r>
    </w:p>
    <w:p w:rsidR="007E0CA8" w:rsidRDefault="007E0CA8" w:rsidP="007E0CA8">
      <w:pPr>
        <w:pStyle w:val="codigofuente"/>
      </w:pPr>
      <w:r>
        <w:t>}</w:t>
      </w:r>
    </w:p>
    <w:p w:rsidR="00C7598F" w:rsidRDefault="00C7598F" w:rsidP="00C7598F">
      <w:pPr>
        <w:pStyle w:val="Ttulo3"/>
      </w:pPr>
      <w:r>
        <w:t>Utilizando el servicio HttpGet a través de una url</w:t>
      </w:r>
    </w:p>
    <w:p w:rsidR="00C7598F" w:rsidRDefault="00C7598F" w:rsidP="00C7598F">
      <w:r w:rsidRPr="007E0CA8">
        <w:drawing>
          <wp:inline distT="0" distB="0" distL="0" distR="0" wp14:anchorId="4CFAD302" wp14:editId="4D7DDB34">
            <wp:extent cx="9071610" cy="9944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F" w:rsidRDefault="00C7598F" w:rsidP="00C7598F">
      <w:pPr>
        <w:pStyle w:val="Ttulo3"/>
      </w:pPr>
      <w:r>
        <w:t>Utilizando el servicio HttpPut a través de un programilla de linea de comando</w:t>
      </w:r>
    </w:p>
    <w:p w:rsidR="00C7598F" w:rsidRPr="00C7598F" w:rsidRDefault="00C7598F" w:rsidP="00C7598F">
      <w:r w:rsidRPr="00C7598F">
        <w:drawing>
          <wp:inline distT="0" distB="0" distL="0" distR="0" wp14:anchorId="0363EEFB" wp14:editId="77D7C349">
            <wp:extent cx="6200775" cy="892093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745" cy="9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F" w:rsidRPr="00C7598F" w:rsidRDefault="00C7598F" w:rsidP="00C7598F">
      <w:pPr>
        <w:pStyle w:val="codigofuente"/>
      </w:pPr>
      <w:r w:rsidRPr="00C7598F">
        <w:t>using System;</w:t>
      </w:r>
    </w:p>
    <w:p w:rsidR="00C7598F" w:rsidRPr="00C7598F" w:rsidRDefault="00C7598F" w:rsidP="00C7598F">
      <w:pPr>
        <w:pStyle w:val="codigofuente"/>
      </w:pPr>
    </w:p>
    <w:p w:rsidR="00C7598F" w:rsidRPr="00C7598F" w:rsidRDefault="00C7598F" w:rsidP="00C7598F">
      <w:pPr>
        <w:pStyle w:val="codigofuente"/>
      </w:pPr>
      <w:r w:rsidRPr="00C7598F">
        <w:t>namespace zz_paraProbarServicioWebPost</w:t>
      </w:r>
    </w:p>
    <w:p w:rsidR="00C7598F" w:rsidRPr="00C7598F" w:rsidRDefault="00C7598F" w:rsidP="00C7598F">
      <w:pPr>
        <w:pStyle w:val="codigofuente"/>
      </w:pPr>
      <w:r w:rsidRPr="00C7598F">
        <w:t>{</w:t>
      </w:r>
    </w:p>
    <w:p w:rsidR="00C7598F" w:rsidRDefault="00C7598F" w:rsidP="00C7598F">
      <w:pPr>
        <w:pStyle w:val="codigofuente"/>
      </w:pPr>
      <w:r w:rsidRPr="00C7598F">
        <w:t xml:space="preserve">   </w:t>
      </w:r>
    </w:p>
    <w:p w:rsidR="00C7598F" w:rsidRDefault="00C7598F" w:rsidP="00C7598F">
      <w:pPr>
        <w:pStyle w:val="codigofuente"/>
      </w:pPr>
      <w:r>
        <w:t xml:space="preserve">   </w:t>
      </w:r>
    </w:p>
    <w:p w:rsidR="00C7598F" w:rsidRPr="00C7598F" w:rsidRDefault="00C7598F" w:rsidP="00C7598F">
      <w:pPr>
        <w:pStyle w:val="codigofuente"/>
      </w:pPr>
      <w:r>
        <w:t xml:space="preserve">    </w:t>
      </w:r>
      <w:r w:rsidRPr="00C7598F">
        <w:t>public class Magnitud</w:t>
      </w:r>
    </w:p>
    <w:p w:rsidR="00C7598F" w:rsidRPr="00C7598F" w:rsidRDefault="00C7598F" w:rsidP="00C7598F">
      <w:pPr>
        <w:pStyle w:val="codigofuente"/>
      </w:pPr>
      <w:r w:rsidRPr="00C7598F">
        <w:t xml:space="preserve">    {</w:t>
      </w:r>
    </w:p>
    <w:p w:rsidR="00C7598F" w:rsidRPr="00C7598F" w:rsidRDefault="00C7598F" w:rsidP="00C7598F">
      <w:pPr>
        <w:pStyle w:val="codigofuente"/>
      </w:pPr>
      <w:r w:rsidRPr="00C7598F">
        <w:t xml:space="preserve">        public double valor { get; set; }</w:t>
      </w:r>
    </w:p>
    <w:p w:rsidR="00C7598F" w:rsidRPr="00C7598F" w:rsidRDefault="00C7598F" w:rsidP="00C7598F">
      <w:pPr>
        <w:pStyle w:val="codigofuente"/>
      </w:pPr>
      <w:r w:rsidRPr="00C7598F">
        <w:t xml:space="preserve">        public string unidaddemedida { get; set; }</w:t>
      </w:r>
    </w:p>
    <w:p w:rsidR="00C7598F" w:rsidRPr="00C7598F" w:rsidRDefault="00C7598F" w:rsidP="00C7598F">
      <w:pPr>
        <w:pStyle w:val="codigofuente"/>
      </w:pPr>
      <w:r w:rsidRPr="00C7598F">
        <w:t xml:space="preserve">    }</w:t>
      </w:r>
    </w:p>
    <w:p w:rsidR="00C7598F" w:rsidRPr="00C7598F" w:rsidRDefault="00C7598F" w:rsidP="00C7598F">
      <w:pPr>
        <w:pStyle w:val="codigofuente"/>
      </w:pPr>
      <w:r w:rsidRPr="00C7598F">
        <w:t xml:space="preserve">    public class ParametrosDelCalculoSimple</w:t>
      </w:r>
    </w:p>
    <w:p w:rsidR="00C7598F" w:rsidRPr="00C7598F" w:rsidRDefault="00C7598F" w:rsidP="00C7598F">
      <w:pPr>
        <w:pStyle w:val="codigofuente"/>
      </w:pPr>
      <w:r w:rsidRPr="00C7598F">
        <w:t xml:space="preserve">    {</w:t>
      </w:r>
    </w:p>
    <w:p w:rsidR="00C7598F" w:rsidRPr="00C7598F" w:rsidRDefault="00C7598F" w:rsidP="00C7598F">
      <w:pPr>
        <w:pStyle w:val="codigofuente"/>
      </w:pPr>
      <w:r w:rsidRPr="00C7598F">
        <w:t xml:space="preserve">        public Magnitud unLado { get; set; }</w:t>
      </w:r>
    </w:p>
    <w:p w:rsidR="00C7598F" w:rsidRPr="00C7598F" w:rsidRDefault="00C7598F" w:rsidP="00C7598F">
      <w:pPr>
        <w:pStyle w:val="codigofuente"/>
      </w:pPr>
      <w:r w:rsidRPr="00C7598F">
        <w:t xml:space="preserve">        public Magnitud otroLado { get; set; }</w:t>
      </w:r>
    </w:p>
    <w:p w:rsidR="00C7598F" w:rsidRPr="00C7598F" w:rsidRDefault="00C7598F" w:rsidP="00C7598F">
      <w:pPr>
        <w:pStyle w:val="codigofuente"/>
      </w:pPr>
      <w:r w:rsidRPr="00C7598F">
        <w:t xml:space="preserve">    }</w:t>
      </w:r>
    </w:p>
    <w:p w:rsidR="00C7598F" w:rsidRPr="00C7598F" w:rsidRDefault="00C7598F" w:rsidP="00C7598F">
      <w:pPr>
        <w:pStyle w:val="codigofuente"/>
      </w:pPr>
      <w:r w:rsidRPr="00C7598F">
        <w:t xml:space="preserve">    public class ResultadosDelCalculoSimple</w:t>
      </w:r>
    </w:p>
    <w:p w:rsidR="00C7598F" w:rsidRPr="00C7598F" w:rsidRDefault="00C7598F" w:rsidP="00C7598F">
      <w:pPr>
        <w:pStyle w:val="codigofuente"/>
      </w:pPr>
      <w:r w:rsidRPr="00C7598F">
        <w:t xml:space="preserve">    {</w:t>
      </w:r>
    </w:p>
    <w:p w:rsidR="00C7598F" w:rsidRPr="00C7598F" w:rsidRDefault="00C7598F" w:rsidP="00C7598F">
      <w:pPr>
        <w:pStyle w:val="codigofuente"/>
      </w:pPr>
      <w:r w:rsidRPr="00C7598F">
        <w:t xml:space="preserve">        public Magnitud perimetro { get; set; }</w:t>
      </w:r>
    </w:p>
    <w:p w:rsidR="00C7598F" w:rsidRPr="00C7598F" w:rsidRDefault="00C7598F" w:rsidP="00C7598F">
      <w:pPr>
        <w:pStyle w:val="codigofuente"/>
      </w:pPr>
      <w:r w:rsidRPr="00C7598F">
        <w:t xml:space="preserve">        public Magnitud area { get; set; }</w:t>
      </w:r>
    </w:p>
    <w:p w:rsidR="00C7598F" w:rsidRDefault="00C7598F" w:rsidP="00C7598F">
      <w:pPr>
        <w:pStyle w:val="codigofuente"/>
      </w:pPr>
      <w:r w:rsidRPr="00C7598F">
        <w:t xml:space="preserve">    </w:t>
      </w:r>
      <w:r>
        <w:t>}</w:t>
      </w:r>
    </w:p>
    <w:p w:rsidR="00C7598F" w:rsidRDefault="00C7598F" w:rsidP="00C7598F">
      <w:pPr>
        <w:pStyle w:val="codigofuente"/>
      </w:pPr>
    </w:p>
    <w:p w:rsidR="00C7598F" w:rsidRDefault="00C7598F" w:rsidP="00C7598F">
      <w:pPr>
        <w:pStyle w:val="codigofuente"/>
      </w:pPr>
    </w:p>
    <w:p w:rsidR="00C7598F" w:rsidRPr="00C7598F" w:rsidRDefault="00C7598F" w:rsidP="00C7598F">
      <w:pPr>
        <w:pStyle w:val="codigofuente"/>
      </w:pPr>
    </w:p>
    <w:p w:rsidR="00C7598F" w:rsidRPr="00C7598F" w:rsidRDefault="00C7598F" w:rsidP="00C7598F">
      <w:pPr>
        <w:pStyle w:val="codigofuente"/>
      </w:pPr>
    </w:p>
    <w:p w:rsidR="00C7598F" w:rsidRPr="00C7598F" w:rsidRDefault="00C7598F" w:rsidP="00C7598F">
      <w:pPr>
        <w:pStyle w:val="codigofuente"/>
      </w:pPr>
      <w:r w:rsidRPr="00C7598F">
        <w:t xml:space="preserve">    class Program</w:t>
      </w:r>
    </w:p>
    <w:p w:rsidR="00C7598F" w:rsidRPr="00C7598F" w:rsidRDefault="00C7598F" w:rsidP="00C7598F">
      <w:pPr>
        <w:pStyle w:val="codigofuente"/>
      </w:pPr>
      <w:r w:rsidRPr="00C7598F">
        <w:t xml:space="preserve">    {</w:t>
      </w:r>
    </w:p>
    <w:p w:rsidR="00C7598F" w:rsidRPr="00C7598F" w:rsidRDefault="00C7598F" w:rsidP="00C7598F">
      <w:pPr>
        <w:pStyle w:val="codigofuente"/>
      </w:pPr>
      <w:r w:rsidRPr="00C7598F">
        <w:t xml:space="preserve">        static async System.Threading.Tasks.Task Main(string[] args)</w:t>
      </w:r>
    </w:p>
    <w:p w:rsidR="00C7598F" w:rsidRPr="00C7598F" w:rsidRDefault="00C7598F" w:rsidP="00C7598F">
      <w:pPr>
        <w:pStyle w:val="codigofuente"/>
      </w:pPr>
      <w:r w:rsidRPr="00C7598F">
        <w:t xml:space="preserve">        {</w:t>
      </w:r>
    </w:p>
    <w:p w:rsidR="00C7598F" w:rsidRPr="00C7598F" w:rsidRDefault="00C7598F" w:rsidP="00C7598F">
      <w:pPr>
        <w:pStyle w:val="codigofuente"/>
      </w:pPr>
      <w:r w:rsidRPr="00C7598F">
        <w:t xml:space="preserve">            System.Net.Http.HttpClient clienteWeb = new System.Net.Http.HttpClient();</w:t>
      </w:r>
    </w:p>
    <w:p w:rsidR="00C7598F" w:rsidRPr="00C7598F" w:rsidRDefault="00C7598F" w:rsidP="00C7598F">
      <w:pPr>
        <w:pStyle w:val="codigofuente"/>
      </w:pPr>
    </w:p>
    <w:p w:rsidR="00C7598F" w:rsidRDefault="00C7598F" w:rsidP="00C7598F">
      <w:pPr>
        <w:pStyle w:val="codigofuente"/>
      </w:pPr>
      <w:r w:rsidRPr="00C7598F">
        <w:t xml:space="preserve">            </w:t>
      </w:r>
      <w:r>
        <w:t>if (args.Length != 4)</w:t>
      </w:r>
    </w:p>
    <w:p w:rsidR="00C7598F" w:rsidRDefault="00C7598F" w:rsidP="00C7598F">
      <w:pPr>
        <w:pStyle w:val="codigofuente"/>
      </w:pPr>
      <w:r>
        <w:t xml:space="preserve">            {</w:t>
      </w:r>
    </w:p>
    <w:p w:rsidR="00C7598F" w:rsidRPr="00C7598F" w:rsidRDefault="00C7598F" w:rsidP="00C7598F">
      <w:pPr>
        <w:pStyle w:val="codigofuente"/>
        <w:ind w:right="-1023"/>
        <w:rPr>
          <w:lang w:val="es-ES_tradnl"/>
        </w:rPr>
      </w:pPr>
      <w:r w:rsidRPr="00C7598F">
        <w:rPr>
          <w:lang w:val="es-ES_tradnl"/>
        </w:rPr>
        <w:t xml:space="preserve">                Console.WriteLine("</w:t>
      </w:r>
      <w:r w:rsidRPr="00C7598F">
        <w:rPr>
          <w:sz w:val="16"/>
          <w:lang w:val="es-ES_tradnl"/>
        </w:rPr>
        <w:t>Forma de uso:</w:t>
      </w:r>
      <w:r>
        <w:rPr>
          <w:sz w:val="16"/>
          <w:lang w:val="es-ES_tradnl"/>
        </w:rPr>
        <w:t xml:space="preserve">  </w:t>
      </w:r>
      <w:r w:rsidRPr="00C7598F">
        <w:rPr>
          <w:sz w:val="16"/>
          <w:lang w:val="es-ES_tradnl"/>
        </w:rPr>
        <w:t xml:space="preserve"> zz-paraProbarServicioWebPost.exe unLado_valor unLado_unidad otroLado_valor otroLado_unidad</w:t>
      </w:r>
      <w:r w:rsidRPr="00C7598F">
        <w:rPr>
          <w:lang w:val="es-ES_tradnl"/>
        </w:rPr>
        <w:t>");</w:t>
      </w:r>
    </w:p>
    <w:p w:rsidR="00C7598F" w:rsidRDefault="00C7598F" w:rsidP="00C7598F">
      <w:pPr>
        <w:pStyle w:val="codigofuente"/>
      </w:pPr>
      <w:r w:rsidRPr="00C7598F">
        <w:rPr>
          <w:lang w:val="es-ES_tradnl"/>
        </w:rPr>
        <w:t xml:space="preserve">                </w:t>
      </w:r>
      <w:r>
        <w:t>Console.WriteLine("</w:t>
      </w:r>
      <w:r w:rsidRPr="00C7598F">
        <w:rPr>
          <w:sz w:val="16"/>
        </w:rPr>
        <w:t>por ejemplo:  paraProbarServicioWebPost.exe 2 m 300 cm</w:t>
      </w:r>
      <w:r>
        <w:t>");</w:t>
      </w:r>
    </w:p>
    <w:p w:rsidR="00C7598F" w:rsidRPr="00C7598F" w:rsidRDefault="00C7598F" w:rsidP="00C7598F">
      <w:pPr>
        <w:pStyle w:val="codigofuente"/>
      </w:pPr>
      <w:r>
        <w:t xml:space="preserve">            </w:t>
      </w:r>
      <w:r w:rsidRPr="00C7598F">
        <w:t>}</w:t>
      </w:r>
    </w:p>
    <w:p w:rsidR="00C7598F" w:rsidRPr="00C7598F" w:rsidRDefault="00C7598F" w:rsidP="00C7598F">
      <w:pPr>
        <w:pStyle w:val="codigofuente"/>
      </w:pPr>
      <w:r w:rsidRPr="00C7598F">
        <w:t xml:space="preserve">            else</w:t>
      </w:r>
    </w:p>
    <w:p w:rsidR="00C7598F" w:rsidRPr="00C7598F" w:rsidRDefault="00C7598F" w:rsidP="00C7598F">
      <w:pPr>
        <w:pStyle w:val="codigofuente"/>
      </w:pPr>
      <w:r w:rsidRPr="00C7598F">
        <w:t xml:space="preserve">            {</w:t>
      </w:r>
    </w:p>
    <w:p w:rsidR="00C7598F" w:rsidRPr="00C7598F" w:rsidRDefault="00C7598F" w:rsidP="00C7598F">
      <w:pPr>
        <w:pStyle w:val="codigofuente"/>
      </w:pPr>
      <w:r w:rsidRPr="00C7598F">
        <w:t xml:space="preserve">                Magnitud unLado = new Magnitud();</w:t>
      </w:r>
    </w:p>
    <w:p w:rsidR="00C7598F" w:rsidRDefault="00C7598F" w:rsidP="00C7598F">
      <w:pPr>
        <w:pStyle w:val="codigofuente"/>
      </w:pPr>
      <w:r w:rsidRPr="00C7598F">
        <w:t xml:space="preserve">                </w:t>
      </w:r>
      <w:r>
        <w:t>unLado.valor = double.Parse(args[0]);</w:t>
      </w:r>
    </w:p>
    <w:p w:rsidR="00C7598F" w:rsidRDefault="00C7598F" w:rsidP="00C7598F">
      <w:pPr>
        <w:pStyle w:val="codigofuente"/>
      </w:pPr>
      <w:r>
        <w:t xml:space="preserve">                unLado.unidaddemedida = args[1];</w:t>
      </w:r>
    </w:p>
    <w:p w:rsidR="00C7598F" w:rsidRDefault="00C7598F" w:rsidP="00C7598F">
      <w:pPr>
        <w:pStyle w:val="codigofuente"/>
      </w:pPr>
      <w:r>
        <w:t xml:space="preserve">                Magnitud otroLado = new Magnitud();</w:t>
      </w:r>
    </w:p>
    <w:p w:rsidR="00C7598F" w:rsidRDefault="00C7598F" w:rsidP="00C7598F">
      <w:pPr>
        <w:pStyle w:val="codigofuente"/>
      </w:pPr>
      <w:r>
        <w:t xml:space="preserve">                otroLado.valor = double.Parse(args[2]);</w:t>
      </w:r>
    </w:p>
    <w:p w:rsidR="00C7598F" w:rsidRDefault="00C7598F" w:rsidP="00C7598F">
      <w:pPr>
        <w:pStyle w:val="codigofuente"/>
      </w:pPr>
      <w:r>
        <w:t xml:space="preserve">                otroLado.unidaddemedida = args[3];</w:t>
      </w:r>
    </w:p>
    <w:p w:rsidR="00C7598F" w:rsidRDefault="00C7598F" w:rsidP="00C7598F">
      <w:pPr>
        <w:pStyle w:val="codigofuente"/>
      </w:pPr>
    </w:p>
    <w:p w:rsidR="00C7598F" w:rsidRDefault="00C7598F" w:rsidP="00C7598F">
      <w:pPr>
        <w:pStyle w:val="codigofuente"/>
      </w:pPr>
      <w:r>
        <w:t xml:space="preserve">                ParametrosDelCalculoSimple parametros = new ParametrosDelCalculoSimple();</w:t>
      </w:r>
    </w:p>
    <w:p w:rsidR="00C7598F" w:rsidRDefault="00C7598F" w:rsidP="00C7598F">
      <w:pPr>
        <w:pStyle w:val="codigofuente"/>
      </w:pPr>
      <w:r>
        <w:t xml:space="preserve">                parametros.unLado = unLado;</w:t>
      </w:r>
    </w:p>
    <w:p w:rsidR="00C7598F" w:rsidRDefault="00C7598F" w:rsidP="00C7598F">
      <w:pPr>
        <w:pStyle w:val="codigofuente"/>
      </w:pPr>
      <w:r>
        <w:t xml:space="preserve">                parametros.otroLado = otroLado;</w:t>
      </w:r>
    </w:p>
    <w:p w:rsidR="00C7598F" w:rsidRPr="00C7598F" w:rsidRDefault="00C7598F" w:rsidP="00C7598F">
      <w:pPr>
        <w:pStyle w:val="codigofuente"/>
      </w:pPr>
      <w:r>
        <w:t xml:space="preserve">                </w:t>
      </w:r>
      <w:r w:rsidRPr="00C7598F">
        <w:t>string parametrosJson = System.Text.Json.JsonSerializer.Serialize(parametros);</w:t>
      </w:r>
    </w:p>
    <w:p w:rsidR="00C7598F" w:rsidRPr="00C7598F" w:rsidRDefault="00C7598F" w:rsidP="00C7598F">
      <w:pPr>
        <w:pStyle w:val="codigofuente"/>
      </w:pPr>
      <w:r w:rsidRPr="00C7598F">
        <w:t xml:space="preserve">                </w:t>
      </w:r>
    </w:p>
    <w:p w:rsidR="00C7598F" w:rsidRDefault="00C7598F" w:rsidP="00C7598F">
      <w:pPr>
        <w:pStyle w:val="codigofuente"/>
      </w:pPr>
      <w:r w:rsidRPr="00C7598F">
        <w:t xml:space="preserve">                </w:t>
      </w:r>
      <w:r>
        <w:t>Console.WriteLine("PARAMETROS: " + parametrosJson);</w:t>
      </w:r>
    </w:p>
    <w:p w:rsidR="00C7598F" w:rsidRDefault="00C7598F" w:rsidP="00C7598F">
      <w:pPr>
        <w:pStyle w:val="codigofuente"/>
      </w:pPr>
    </w:p>
    <w:p w:rsidR="00C7598F" w:rsidRDefault="00C7598F" w:rsidP="00C7598F">
      <w:pPr>
        <w:pStyle w:val="codigofuente"/>
      </w:pPr>
      <w:r>
        <w:t xml:space="preserve">                try</w:t>
      </w:r>
    </w:p>
    <w:p w:rsidR="00C7598F" w:rsidRDefault="00C7598F" w:rsidP="00C7598F">
      <w:pPr>
        <w:pStyle w:val="codigofuente"/>
      </w:pPr>
      <w:r>
        <w:t xml:space="preserve">                {</w:t>
      </w:r>
    </w:p>
    <w:p w:rsidR="00C7598F" w:rsidRDefault="00C7598F" w:rsidP="00C7598F">
      <w:pPr>
        <w:pStyle w:val="codigofuente"/>
      </w:pPr>
      <w:r>
        <w:t xml:space="preserve">                    System.Net.Http.HttpContent parametrosCodificados = </w:t>
      </w:r>
    </w:p>
    <w:p w:rsidR="00C7598F" w:rsidRDefault="00753304" w:rsidP="00C7598F">
      <w:pPr>
        <w:pStyle w:val="codigofuente"/>
      </w:pPr>
      <w:r>
        <w:t xml:space="preserve">                           </w:t>
      </w:r>
      <w:r w:rsidR="00C7598F">
        <w:t xml:space="preserve">                          </w:t>
      </w:r>
      <w:r w:rsidR="00C7598F">
        <w:t xml:space="preserve">new System.Net.Http.StringContent(content: parametrosJson, </w:t>
      </w:r>
    </w:p>
    <w:p w:rsidR="00753304" w:rsidRDefault="00C7598F" w:rsidP="00C7598F">
      <w:pPr>
        <w:pStyle w:val="codigofuente"/>
      </w:pPr>
      <w:r>
        <w:t xml:space="preserve">                           </w:t>
      </w:r>
      <w:r w:rsidR="00753304">
        <w:t xml:space="preserve">                        </w:t>
      </w:r>
      <w:r>
        <w:t xml:space="preserve">                                    </w:t>
      </w:r>
      <w:r>
        <w:t xml:space="preserve">encoding: System.Text.Encoding.UTF8, </w:t>
      </w:r>
    </w:p>
    <w:p w:rsidR="00C7598F" w:rsidRDefault="00753304" w:rsidP="00C7598F">
      <w:pPr>
        <w:pStyle w:val="codigofuente"/>
      </w:pPr>
      <w:r>
        <w:t xml:space="preserve">                                                                                       </w:t>
      </w:r>
      <w:r w:rsidR="00C7598F">
        <w:t>mediaType: "application/json");</w:t>
      </w:r>
    </w:p>
    <w:p w:rsidR="00753304" w:rsidRDefault="00C7598F" w:rsidP="00753304">
      <w:pPr>
        <w:pStyle w:val="codigofuente"/>
        <w:ind w:right="-882"/>
      </w:pPr>
      <w:r>
        <w:t xml:space="preserve">                    System.Net.Http.HttpResponseMessage respuesta = await clienteWeb.PostAsync("https://localhost:44310/api/CalculoSimple", </w:t>
      </w:r>
    </w:p>
    <w:p w:rsidR="00C7598F" w:rsidRDefault="00753304" w:rsidP="00C7598F">
      <w:pPr>
        <w:pStyle w:val="codigofuente"/>
      </w:pPr>
      <w:r>
        <w:t xml:space="preserve">                                                                                               </w:t>
      </w:r>
      <w:r w:rsidR="00C7598F">
        <w:t>parametrosCodificados);</w:t>
      </w:r>
    </w:p>
    <w:p w:rsidR="00C7598F" w:rsidRDefault="00C7598F" w:rsidP="00C7598F">
      <w:pPr>
        <w:pStyle w:val="codigofuente"/>
      </w:pPr>
      <w:r>
        <w:t xml:space="preserve">                    respuesta.EnsureSuccessStatusCode();</w:t>
      </w:r>
    </w:p>
    <w:p w:rsidR="00C7598F" w:rsidRDefault="00C7598F" w:rsidP="00C7598F">
      <w:pPr>
        <w:pStyle w:val="codigofuente"/>
      </w:pPr>
      <w:r>
        <w:t xml:space="preserve">                    string resultadoEnBruto = await respuesta.Content.ReadAsStringAsync();</w:t>
      </w:r>
    </w:p>
    <w:p w:rsidR="00C7598F" w:rsidRDefault="00C7598F" w:rsidP="00C7598F">
      <w:pPr>
        <w:pStyle w:val="codigofuente"/>
      </w:pPr>
    </w:p>
    <w:p w:rsidR="00C7598F" w:rsidRDefault="00C7598F" w:rsidP="00C7598F">
      <w:pPr>
        <w:pStyle w:val="codigofuente"/>
      </w:pPr>
      <w:r>
        <w:t xml:space="preserve">                    Console.WriteLine("RESULTADO: " + resultadoEnBruto);</w:t>
      </w:r>
    </w:p>
    <w:p w:rsidR="00C7598F" w:rsidRDefault="00C7598F" w:rsidP="00C7598F">
      <w:pPr>
        <w:pStyle w:val="codigofuente"/>
      </w:pPr>
    </w:p>
    <w:p w:rsidR="00753304" w:rsidRDefault="00C7598F" w:rsidP="00753304">
      <w:pPr>
        <w:pStyle w:val="codigofuente"/>
        <w:ind w:right="-598"/>
      </w:pPr>
      <w:r>
        <w:t xml:space="preserve">                    ResultadosDelCalculoSimple resultados = </w:t>
      </w:r>
    </w:p>
    <w:p w:rsidR="00753304" w:rsidRPr="00753304" w:rsidRDefault="00753304" w:rsidP="00753304">
      <w:pPr>
        <w:pStyle w:val="codigofuente"/>
        <w:ind w:right="-598"/>
        <w:rPr>
          <w:lang w:val="es-ES_tradnl"/>
        </w:rPr>
      </w:pPr>
      <w:r w:rsidRPr="00753304">
        <w:rPr>
          <w:lang w:val="es-ES_tradnl"/>
        </w:rPr>
        <w:t xml:space="preserve">                        </w:t>
      </w:r>
      <w:r w:rsidR="00C7598F" w:rsidRPr="00753304">
        <w:rPr>
          <w:lang w:val="es-ES_tradnl"/>
        </w:rPr>
        <w:t xml:space="preserve">(ResultadosDelCalculoSimple)System.Text.Json.JsonSerializer.Deserialize(resultadoEnBruto, </w:t>
      </w:r>
    </w:p>
    <w:p w:rsidR="00C7598F" w:rsidRPr="00753304" w:rsidRDefault="00753304" w:rsidP="00C7598F">
      <w:pPr>
        <w:pStyle w:val="codigofuente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          </w:t>
      </w:r>
      <w:r w:rsidR="00C7598F" w:rsidRPr="00753304">
        <w:rPr>
          <w:lang w:val="es-ES_tradnl"/>
        </w:rPr>
        <w:t>typeof(ResultadosDelCalculoSimple));</w:t>
      </w:r>
    </w:p>
    <w:p w:rsidR="00C7598F" w:rsidRPr="00753304" w:rsidRDefault="00C7598F" w:rsidP="00C7598F">
      <w:pPr>
        <w:pStyle w:val="codigofuente"/>
        <w:rPr>
          <w:lang w:val="es-ES_tradnl"/>
        </w:rPr>
      </w:pPr>
    </w:p>
    <w:p w:rsidR="00C7598F" w:rsidRDefault="00C7598F" w:rsidP="00753304">
      <w:pPr>
        <w:pStyle w:val="codigofuente"/>
        <w:ind w:right="-882"/>
      </w:pPr>
      <w:r w:rsidRPr="00753304">
        <w:rPr>
          <w:lang w:val="es-ES_tradnl"/>
        </w:rPr>
        <w:t xml:space="preserve">                    </w:t>
      </w:r>
      <w:r>
        <w:t>Console.WriteLine("Perimetro = " + resultados.perimetro.valor.ToString() + " " + resultados.perimetro.unidaddemedida);</w:t>
      </w:r>
    </w:p>
    <w:p w:rsidR="00C7598F" w:rsidRDefault="00C7598F" w:rsidP="00C7598F">
      <w:pPr>
        <w:pStyle w:val="codigofuente"/>
      </w:pPr>
      <w:r>
        <w:t xml:space="preserve">                    Console.WriteLine("     Area = " + resultados.area.valor.ToString() + " " + resultados.area.unidaddemedida);</w:t>
      </w:r>
    </w:p>
    <w:p w:rsidR="00C7598F" w:rsidRDefault="00C7598F" w:rsidP="00C7598F">
      <w:pPr>
        <w:pStyle w:val="codigofuente"/>
      </w:pPr>
    </w:p>
    <w:p w:rsidR="00C7598F" w:rsidRPr="00753304" w:rsidRDefault="00C7598F" w:rsidP="00C7598F">
      <w:pPr>
        <w:pStyle w:val="codigofuente"/>
        <w:rPr>
          <w:lang w:val="es-ES_tradnl"/>
        </w:rPr>
      </w:pPr>
      <w:r>
        <w:t xml:space="preserve">                </w:t>
      </w:r>
      <w:r w:rsidRPr="00753304">
        <w:rPr>
          <w:lang w:val="es-ES_tradnl"/>
        </w:rPr>
        <w:t>}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        catch (Exception ex)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        {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            Console.WriteLine("ERROR: " + ex.Message);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        }</w:t>
      </w:r>
    </w:p>
    <w:p w:rsidR="00C7598F" w:rsidRPr="00753304" w:rsidRDefault="00C7598F" w:rsidP="00C7598F">
      <w:pPr>
        <w:pStyle w:val="codigofuente"/>
        <w:rPr>
          <w:lang w:val="es-ES_tradnl"/>
        </w:rPr>
      </w:pP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    }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    }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 xml:space="preserve">    }</w:t>
      </w:r>
    </w:p>
    <w:p w:rsidR="00C7598F" w:rsidRPr="00753304" w:rsidRDefault="00C7598F" w:rsidP="00C7598F">
      <w:pPr>
        <w:pStyle w:val="codigofuente"/>
        <w:rPr>
          <w:lang w:val="es-ES_tradnl"/>
        </w:rPr>
      </w:pPr>
      <w:r w:rsidRPr="00753304">
        <w:rPr>
          <w:lang w:val="es-ES_tradnl"/>
        </w:rPr>
        <w:t>}</w:t>
      </w:r>
    </w:p>
    <w:p w:rsidR="00C7598F" w:rsidRPr="00C7598F" w:rsidRDefault="00C7598F" w:rsidP="00C7598F"/>
    <w:p w:rsidR="007E0CA8" w:rsidRDefault="007E0CA8" w:rsidP="00753304">
      <w:pPr>
        <w:pStyle w:val="Ttulo3"/>
      </w:pPr>
      <w:r>
        <w:t>U</w:t>
      </w:r>
      <w:r w:rsidR="00913785">
        <w:t>tiliza</w:t>
      </w:r>
      <w:r w:rsidR="00753304">
        <w:t>n</w:t>
      </w:r>
      <w:r>
        <w:t xml:space="preserve">do </w:t>
      </w:r>
      <w:r w:rsidR="00753304">
        <w:t xml:space="preserve">el servicio HttpPut </w:t>
      </w:r>
      <w:r>
        <w:t>desde una página web HTML/JavaScript</w:t>
      </w:r>
    </w:p>
    <w:p w:rsidR="007E0CA8" w:rsidRDefault="007E0CA8" w:rsidP="007E0CA8">
      <w:r w:rsidRPr="007E0CA8">
        <w:drawing>
          <wp:inline distT="0" distB="0" distL="0" distR="0" wp14:anchorId="195C6A30" wp14:editId="1521D59F">
            <wp:extent cx="1619561" cy="2305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7514" cy="23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7E0CA8">
        <w:drawing>
          <wp:inline distT="0" distB="0" distL="0" distR="0" wp14:anchorId="4A5425B6" wp14:editId="4315C07F">
            <wp:extent cx="4876469" cy="317182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947" cy="31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A8" w:rsidRDefault="007E0CA8" w:rsidP="00753304">
      <w:pPr>
        <w:pStyle w:val="codigofuente"/>
        <w:keepNext/>
      </w:pPr>
      <w:r>
        <w:t>&lt;!DOCTYPE html&gt;</w:t>
      </w:r>
    </w:p>
    <w:p w:rsidR="007E0CA8" w:rsidRDefault="007E0CA8" w:rsidP="00753304">
      <w:pPr>
        <w:pStyle w:val="codigofuente"/>
        <w:keepNext/>
      </w:pPr>
      <w:r>
        <w:t>&lt;html&gt;</w:t>
      </w:r>
    </w:p>
    <w:p w:rsidR="007E0CA8" w:rsidRDefault="007E0CA8" w:rsidP="00753304">
      <w:pPr>
        <w:pStyle w:val="codigofuente"/>
        <w:keepNext/>
      </w:pPr>
      <w:r>
        <w:t>&lt;head&gt;</w:t>
      </w:r>
    </w:p>
    <w:p w:rsidR="007E0CA8" w:rsidRDefault="007E0CA8" w:rsidP="00753304">
      <w:pPr>
        <w:pStyle w:val="codigofuente"/>
        <w:keepNext/>
      </w:pPr>
      <w:r>
        <w:t xml:space="preserve">    &lt;meta charset="utf-8" /&gt;</w:t>
      </w:r>
    </w:p>
    <w:p w:rsidR="007E0CA8" w:rsidRDefault="007E0CA8" w:rsidP="00753304">
      <w:pPr>
        <w:pStyle w:val="codigofuente"/>
        <w:keepNext/>
      </w:pPr>
      <w:r>
        <w:t xml:space="preserve">    &lt;title&gt;CalculoSimple vía HTML&lt;/title&gt;</w:t>
      </w:r>
    </w:p>
    <w:p w:rsidR="007E0CA8" w:rsidRDefault="007E0CA8" w:rsidP="007E0CA8">
      <w:pPr>
        <w:pStyle w:val="codigofuente"/>
      </w:pPr>
      <w:r>
        <w:t>&lt;/head&gt;</w:t>
      </w:r>
    </w:p>
    <w:p w:rsidR="007E0CA8" w:rsidRDefault="007E0CA8" w:rsidP="007E0CA8">
      <w:pPr>
        <w:pStyle w:val="codigofuente"/>
      </w:pPr>
      <w:r>
        <w:t>&lt;body&gt;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</w:t>
      </w:r>
      <w:r w:rsidRPr="007E0CA8">
        <w:rPr>
          <w:lang w:val="es-ES_tradnl"/>
        </w:rPr>
        <w:t>&lt;h2&gt;Usando el cálculo desde una página HTML estandard&lt;/h2&gt;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</w:t>
      </w:r>
      <w:r>
        <w:t>&lt;div&gt;</w:t>
      </w:r>
    </w:p>
    <w:p w:rsidR="007E0CA8" w:rsidRDefault="007E0CA8" w:rsidP="007E0CA8">
      <w:pPr>
        <w:pStyle w:val="codigofuente"/>
      </w:pPr>
      <w:r>
        <w:t xml:space="preserve">        &lt;form name="frmCalculoSimple" action="/api/CalculoSimple" target="_self"&gt;</w:t>
      </w:r>
    </w:p>
    <w:p w:rsidR="007E0CA8" w:rsidRDefault="007E0CA8" w:rsidP="007E0CA8">
      <w:pPr>
        <w:pStyle w:val="codigofuente"/>
      </w:pPr>
      <w:r>
        <w:t xml:space="preserve">            &lt;fieldset&gt;</w:t>
      </w:r>
    </w:p>
    <w:p w:rsidR="007E0CA8" w:rsidRDefault="007E0CA8" w:rsidP="007E0CA8">
      <w:pPr>
        <w:pStyle w:val="codigofuente"/>
      </w:pPr>
      <w:r>
        <w:t xml:space="preserve">                &lt;legend&gt;Calculo Simple:&lt;/legend&gt;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        </w:t>
      </w:r>
      <w:r w:rsidRPr="007E0CA8">
        <w:rPr>
          <w:lang w:val="es-ES_tradnl"/>
        </w:rPr>
        <w:t>&lt;label for="unLado_valor unLado_unidaddemedida"&gt;Un lado: &lt;/label&gt;</w:t>
      </w: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    </w:t>
      </w:r>
      <w:r>
        <w:t>&lt;input type="number" id="unLado_valor" name="unLado_valor" required value="2" /&gt;</w:t>
      </w:r>
    </w:p>
    <w:p w:rsidR="007E0CA8" w:rsidRDefault="007E0CA8" w:rsidP="00913785">
      <w:pPr>
        <w:pStyle w:val="codigofuente"/>
        <w:ind w:right="-740"/>
      </w:pPr>
      <w:r>
        <w:t xml:space="preserve">                &lt;input type="text" id="unLado_unidaddemedida" name="unLado_unidaddemedida" size="4" placeholder="cm" required value="m" /&gt;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        </w:t>
      </w:r>
      <w:r w:rsidRPr="007E0CA8">
        <w:rPr>
          <w:lang w:val="es-ES_tradnl"/>
        </w:rPr>
        <w:t>&lt;br /&gt;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&lt;label for="otroLado_valor otroLado_unidaddemedida"&gt;Otro lado: &lt;/label&gt;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&lt;input type="number" id="otroLado_valor" name="otroLado_valor" required value="300" /&gt;</w:t>
      </w:r>
    </w:p>
    <w:p w:rsidR="007E0CA8" w:rsidRPr="007E0CA8" w:rsidRDefault="00913785" w:rsidP="00913785">
      <w:pPr>
        <w:pStyle w:val="codigofuente"/>
        <w:ind w:right="-1023"/>
        <w:rPr>
          <w:lang w:val="es-ES_tradnl"/>
        </w:rPr>
      </w:pPr>
      <w:r>
        <w:rPr>
          <w:lang w:val="es-ES_tradnl"/>
        </w:rPr>
        <w:t xml:space="preserve">               </w:t>
      </w:r>
      <w:r w:rsidR="007E0CA8" w:rsidRPr="007E0CA8">
        <w:rPr>
          <w:lang w:val="es-ES_tradnl"/>
        </w:rPr>
        <w:t>&lt;input type="text" id="otroLado_unidaddemedida" name="otroLado_unidaddemedida" size="4" placeholder="cm" required value="cm"/&gt;</w:t>
      </w: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        </w:t>
      </w:r>
      <w:r>
        <w:t>&lt;br /&gt;</w:t>
      </w:r>
    </w:p>
    <w:p w:rsidR="007E0CA8" w:rsidRDefault="007E0CA8" w:rsidP="007E0CA8">
      <w:pPr>
        <w:pStyle w:val="codigofuente"/>
      </w:pPr>
      <w:r>
        <w:t xml:space="preserve">                &lt;br /&gt;</w:t>
      </w:r>
    </w:p>
    <w:p w:rsidR="007E0CA8" w:rsidRDefault="007E0CA8" w:rsidP="007E0CA8">
      <w:pPr>
        <w:pStyle w:val="codigofuente"/>
      </w:pPr>
      <w:r>
        <w:t xml:space="preserve">                &lt;input type="submit" value="Calcular (HttpGet)" formmethod="get" /&gt;</w:t>
      </w:r>
    </w:p>
    <w:p w:rsidR="007E0CA8" w:rsidRDefault="007E0CA8" w:rsidP="007E0CA8">
      <w:pPr>
        <w:pStyle w:val="codigofuente"/>
      </w:pPr>
      <w:r>
        <w:t xml:space="preserve">                &lt;button type="button" onclick="CalcularYMostrarResultados()"&gt;Calcular (HttpPost) y mostrar resultados&lt;/button&gt;</w:t>
      </w:r>
    </w:p>
    <w:p w:rsidR="007E0CA8" w:rsidRDefault="007E0CA8" w:rsidP="007E0CA8">
      <w:pPr>
        <w:pStyle w:val="codigofuente"/>
      </w:pPr>
      <w:r>
        <w:t xml:space="preserve">            &lt;/fieldset&gt;</w:t>
      </w:r>
    </w:p>
    <w:p w:rsidR="007E0CA8" w:rsidRDefault="007E0CA8" w:rsidP="007E0CA8">
      <w:pPr>
        <w:pStyle w:val="codigofuente"/>
      </w:pPr>
      <w:r>
        <w:t xml:space="preserve">            &lt;br /&gt;</w:t>
      </w:r>
    </w:p>
    <w:p w:rsidR="007E0CA8" w:rsidRDefault="007E0CA8" w:rsidP="007E0CA8">
      <w:pPr>
        <w:pStyle w:val="codigofuente"/>
      </w:pPr>
      <w:r>
        <w:t xml:space="preserve">            &lt;fieldset&gt;</w:t>
      </w:r>
    </w:p>
    <w:p w:rsidR="007E0CA8" w:rsidRDefault="007E0CA8" w:rsidP="007E0CA8">
      <w:pPr>
        <w:pStyle w:val="codigofuente"/>
      </w:pPr>
      <w:r>
        <w:t xml:space="preserve">                &lt;label for="perimetro"&gt;Perímetro: &lt;/label&gt;</w:t>
      </w:r>
    </w:p>
    <w:p w:rsidR="007E0CA8" w:rsidRDefault="007E0CA8" w:rsidP="007E0CA8">
      <w:pPr>
        <w:pStyle w:val="codigofuente"/>
      </w:pPr>
      <w:r>
        <w:t xml:space="preserve">                &lt;output id="perimetro"&gt;&lt;/output&gt;</w:t>
      </w:r>
    </w:p>
    <w:p w:rsidR="007E0CA8" w:rsidRDefault="007E0CA8" w:rsidP="007E0CA8">
      <w:pPr>
        <w:pStyle w:val="codigofuente"/>
      </w:pPr>
      <w:r>
        <w:t xml:space="preserve">                &lt;br /&gt;</w:t>
      </w:r>
    </w:p>
    <w:p w:rsidR="007E0CA8" w:rsidRDefault="007E0CA8" w:rsidP="007E0CA8">
      <w:pPr>
        <w:pStyle w:val="codigofuente"/>
      </w:pPr>
      <w:r>
        <w:t xml:space="preserve">                &lt;label for="area"&gt;Área: &lt;/label&gt;</w:t>
      </w:r>
    </w:p>
    <w:p w:rsidR="007E0CA8" w:rsidRDefault="007E0CA8" w:rsidP="007E0CA8">
      <w:pPr>
        <w:pStyle w:val="codigofuente"/>
      </w:pPr>
      <w:r>
        <w:t xml:space="preserve">                &lt;output id="area"&gt;&lt;/output&gt;</w:t>
      </w:r>
    </w:p>
    <w:p w:rsidR="007E0CA8" w:rsidRDefault="007E0CA8" w:rsidP="007E0CA8">
      <w:pPr>
        <w:pStyle w:val="codigofuente"/>
      </w:pPr>
      <w:r>
        <w:t xml:space="preserve">            &lt;/fieldset&gt;</w:t>
      </w:r>
    </w:p>
    <w:p w:rsidR="007E0CA8" w:rsidRDefault="007E0CA8" w:rsidP="007E0CA8">
      <w:pPr>
        <w:pStyle w:val="codigofuente"/>
      </w:pPr>
      <w:r>
        <w:t xml:space="preserve">        &lt;/form&gt;</w:t>
      </w:r>
    </w:p>
    <w:p w:rsidR="007E0CA8" w:rsidRDefault="007E0CA8" w:rsidP="007E0CA8">
      <w:pPr>
        <w:pStyle w:val="codigofuente"/>
      </w:pPr>
      <w:r>
        <w:t xml:space="preserve">    &lt;/div&gt;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&lt;script&gt;</w:t>
      </w:r>
    </w:p>
    <w:p w:rsidR="007E0CA8" w:rsidRDefault="007E0CA8" w:rsidP="007E0CA8">
      <w:pPr>
        <w:pStyle w:val="codigofuente"/>
      </w:pPr>
      <w:r>
        <w:t xml:space="preserve">        function CalcularYMostrarResultados() {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        var solicitud = new XMLHttpRequest();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 xml:space="preserve">            solicitud.onload = function ()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>
        <w:t xml:space="preserve">                </w:t>
      </w:r>
      <w:r w:rsidRPr="007E0CA8">
        <w:rPr>
          <w:lang w:val="es-ES_tradnl"/>
        </w:rPr>
        <w:t>var respuesta = solicitud.responseText;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if (solicitud.statusText = "OK")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var resultados = JSON.parse(respuesta)</w:t>
      </w:r>
    </w:p>
    <w:p w:rsidR="007E0CA8" w:rsidRPr="007E0CA8" w:rsidRDefault="007E0CA8" w:rsidP="00913785">
      <w:pPr>
        <w:pStyle w:val="codigofuente"/>
        <w:ind w:right="-456"/>
        <w:rPr>
          <w:lang w:val="es-ES_tradnl"/>
        </w:rPr>
      </w:pPr>
      <w:r w:rsidRPr="007E0CA8">
        <w:rPr>
          <w:lang w:val="es-ES_tradnl"/>
        </w:rPr>
        <w:t xml:space="preserve">                    document.getElementById("perimetro").value = resultados.perimetro.valor + " " + resultados.perimetro.unidaddemedida;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document.getElementById("area").value = resultados.area.valor + " " + resultados.area.unidaddemedida;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var esAsincrono = true;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solicitud.open("POST", "/api/CalculoSimple", esAsincrono);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solicitud.setRequestHeader("Content-Type", "application/json;charset=UTF-8");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var parametros = JSON.stringify(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"unLado":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    "valor": document.getElementById("unLado_valor").value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    , "unidaddemedida": document.getElementById("unLado_unidaddemedida").value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, "otroLado": {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    "valor": document.getElementById("otroLado_valor").value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    , "unidaddemedida": document.getElementById("otroLado_unidaddemedida").value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    }</w:t>
      </w: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)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Pr="007E0CA8" w:rsidRDefault="007E0CA8" w:rsidP="007E0CA8">
      <w:pPr>
        <w:pStyle w:val="codigofuente"/>
        <w:rPr>
          <w:lang w:val="es-ES_tradnl"/>
        </w:rPr>
      </w:pPr>
      <w:r w:rsidRPr="007E0CA8">
        <w:rPr>
          <w:lang w:val="es-ES_tradnl"/>
        </w:rPr>
        <w:t xml:space="preserve">            solicitud.send(parametros);</w:t>
      </w:r>
    </w:p>
    <w:p w:rsidR="007E0CA8" w:rsidRPr="007E0CA8" w:rsidRDefault="007E0CA8" w:rsidP="007E0CA8">
      <w:pPr>
        <w:pStyle w:val="codigofuente"/>
        <w:rPr>
          <w:lang w:val="es-ES_tradnl"/>
        </w:rPr>
      </w:pPr>
    </w:p>
    <w:p w:rsidR="007E0CA8" w:rsidRDefault="007E0CA8" w:rsidP="007E0CA8">
      <w:pPr>
        <w:pStyle w:val="codigofuente"/>
      </w:pPr>
      <w:r w:rsidRPr="007E0CA8">
        <w:rPr>
          <w:lang w:val="es-ES_tradnl"/>
        </w:rPr>
        <w:t xml:space="preserve">        </w:t>
      </w:r>
      <w:r>
        <w:t>}</w:t>
      </w:r>
    </w:p>
    <w:p w:rsidR="007E0CA8" w:rsidRDefault="007E0CA8" w:rsidP="007E0CA8">
      <w:pPr>
        <w:pStyle w:val="codigofuente"/>
      </w:pPr>
      <w:r>
        <w:t xml:space="preserve">    &lt;/script&gt;</w:t>
      </w:r>
    </w:p>
    <w:p w:rsidR="007E0CA8" w:rsidRDefault="007E0CA8" w:rsidP="007E0CA8">
      <w:pPr>
        <w:pStyle w:val="codigofuente"/>
      </w:pPr>
    </w:p>
    <w:p w:rsidR="007E0CA8" w:rsidRDefault="007E0CA8" w:rsidP="007E0CA8">
      <w:pPr>
        <w:pStyle w:val="codigofuente"/>
      </w:pPr>
      <w:r>
        <w:t>&lt;/body&gt;</w:t>
      </w:r>
    </w:p>
    <w:p w:rsidR="007E0CA8" w:rsidRDefault="007E0CA8" w:rsidP="007E0CA8">
      <w:pPr>
        <w:pStyle w:val="codigofuente"/>
      </w:pPr>
      <w:r>
        <w:t>&lt;/html&gt;</w:t>
      </w:r>
    </w:p>
    <w:p w:rsidR="00913785" w:rsidRDefault="00913785" w:rsidP="00913785">
      <w:pPr>
        <w:pStyle w:val="Ttulo2"/>
      </w:pPr>
      <w:r>
        <w:t>Utilizado desde una página web RAZOR/C#</w:t>
      </w:r>
    </w:p>
    <w:p w:rsidR="00913785" w:rsidRDefault="00913785" w:rsidP="00913785">
      <w:r w:rsidRPr="00913785">
        <w:drawing>
          <wp:inline distT="0" distB="0" distL="0" distR="0" wp14:anchorId="23018C4C" wp14:editId="1C1AD5AA">
            <wp:extent cx="1519093" cy="263842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9709" cy="26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913785">
        <w:drawing>
          <wp:inline distT="0" distB="0" distL="0" distR="0" wp14:anchorId="21CE7999" wp14:editId="1097A604">
            <wp:extent cx="3143010" cy="3695701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973" cy="37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85" w:rsidRDefault="00913785" w:rsidP="00913785">
      <w:pPr>
        <w:pStyle w:val="Ttulo3"/>
      </w:pPr>
      <w:r>
        <w:t>index.cshtml</w:t>
      </w:r>
    </w:p>
    <w:p w:rsidR="00913785" w:rsidRDefault="00913785" w:rsidP="00913785">
      <w:pPr>
        <w:pStyle w:val="codigofuente"/>
      </w:pPr>
      <w:r>
        <w:t>@page</w:t>
      </w:r>
    </w:p>
    <w:p w:rsidR="00913785" w:rsidRDefault="00913785" w:rsidP="00913785">
      <w:pPr>
        <w:pStyle w:val="codigofuente"/>
      </w:pPr>
      <w:r>
        <w:t>@model IndexModel</w:t>
      </w:r>
    </w:p>
    <w:p w:rsidR="00913785" w:rsidRDefault="00913785" w:rsidP="00913785">
      <w:pPr>
        <w:pStyle w:val="codigofuente"/>
      </w:pPr>
      <w:r>
        <w:t>@{</w:t>
      </w:r>
    </w:p>
    <w:p w:rsidR="00913785" w:rsidRDefault="00913785" w:rsidP="00913785">
      <w:pPr>
        <w:pStyle w:val="codigofuente"/>
      </w:pPr>
      <w:r>
        <w:t xml:space="preserve">    ViewData["Title"] = "CalculoSimple vía RAZOR";</w:t>
      </w:r>
    </w:p>
    <w:p w:rsidR="00913785" w:rsidRDefault="00913785" w:rsidP="00913785">
      <w:pPr>
        <w:pStyle w:val="codigofuente"/>
      </w:pPr>
      <w:r>
        <w:t>}</w:t>
      </w: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  <w:r>
        <w:t>&lt;div&gt;</w:t>
      </w:r>
    </w:p>
    <w:p w:rsidR="00913785" w:rsidRPr="00913785" w:rsidRDefault="00913785" w:rsidP="00913785">
      <w:pPr>
        <w:pStyle w:val="codigofuente"/>
      </w:pPr>
      <w:r w:rsidRPr="00913785">
        <w:t xml:space="preserve">    &lt;form method="post"&gt;</w:t>
      </w:r>
    </w:p>
    <w:p w:rsidR="00913785" w:rsidRPr="00913785" w:rsidRDefault="00913785" w:rsidP="00913785">
      <w:pPr>
        <w:pStyle w:val="codigofuente"/>
      </w:pPr>
      <w:r w:rsidRPr="00913785">
        <w:t xml:space="preserve">        &lt;fieldset&gt;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&lt;legend&gt;Calculo Simple:&lt;/legend&gt;</w:t>
      </w:r>
    </w:p>
    <w:p w:rsidR="00913785" w:rsidRDefault="00913785" w:rsidP="00913785">
      <w:pPr>
        <w:pStyle w:val="codigofuente"/>
      </w:pPr>
      <w:r w:rsidRPr="00913785">
        <w:t xml:space="preserve">            </w:t>
      </w:r>
      <w:r>
        <w:t>&lt;label for="unLado_valor unLado_unidaddemedida"&gt;Un lado: &lt;/label&gt;</w:t>
      </w:r>
    </w:p>
    <w:p w:rsidR="00913785" w:rsidRPr="00913785" w:rsidRDefault="00913785" w:rsidP="00913785">
      <w:pPr>
        <w:pStyle w:val="codigofuente"/>
      </w:pPr>
      <w:r>
        <w:t xml:space="preserve">            </w:t>
      </w:r>
      <w:r w:rsidRPr="00913785">
        <w:t>&lt;input type="number" asp-for="unLado_valor" required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&lt;input type="text" asp-for="unLado_unidaddemedida" size="4" placeholder="cm" required /&gt;</w:t>
      </w:r>
    </w:p>
    <w:p w:rsidR="00913785" w:rsidRDefault="00913785" w:rsidP="00913785">
      <w:pPr>
        <w:pStyle w:val="codigofuente"/>
      </w:pPr>
      <w:r w:rsidRPr="00913785">
        <w:t xml:space="preserve">            </w:t>
      </w:r>
      <w:r>
        <w:t>&lt;br /&gt;</w:t>
      </w:r>
    </w:p>
    <w:p w:rsidR="00913785" w:rsidRDefault="00913785" w:rsidP="00913785">
      <w:pPr>
        <w:pStyle w:val="codigofuente"/>
      </w:pPr>
      <w:r>
        <w:t xml:space="preserve">            &lt;label for="otroLado_valor otroLado_unidaddemedida"&gt;Otro lado: &lt;/label&gt;</w:t>
      </w:r>
    </w:p>
    <w:p w:rsidR="00913785" w:rsidRPr="00913785" w:rsidRDefault="00913785" w:rsidP="00913785">
      <w:pPr>
        <w:pStyle w:val="codigofuente"/>
      </w:pPr>
      <w:r>
        <w:t xml:space="preserve">            </w:t>
      </w:r>
      <w:r w:rsidRPr="00913785">
        <w:t>&lt;input type="number" asp-for="otroLado_valor" required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&lt;input type="text" asp-for="otroLado_unidaddemedida" size="4" placeholder="cm" required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&lt;br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&lt;br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&lt;button type="submit"&gt;Calcular y mostrar resultados&lt;/button&gt;</w:t>
      </w:r>
    </w:p>
    <w:p w:rsidR="00913785" w:rsidRPr="00913785" w:rsidRDefault="00913785" w:rsidP="00913785">
      <w:pPr>
        <w:pStyle w:val="codigofuente"/>
      </w:pPr>
      <w:r w:rsidRPr="00913785">
        <w:t xml:space="preserve">        &lt;/fieldset&gt;</w:t>
      </w:r>
    </w:p>
    <w:p w:rsidR="00913785" w:rsidRPr="00913785" w:rsidRDefault="00913785" w:rsidP="00913785">
      <w:pPr>
        <w:pStyle w:val="codigofuente"/>
      </w:pPr>
      <w:r w:rsidRPr="00913785">
        <w:t xml:space="preserve">        &lt;br /&gt;</w:t>
      </w:r>
    </w:p>
    <w:p w:rsidR="00913785" w:rsidRPr="00913785" w:rsidRDefault="00913785" w:rsidP="00913785">
      <w:pPr>
        <w:pStyle w:val="codigofuente"/>
      </w:pPr>
      <w:r w:rsidRPr="00913785">
        <w:t xml:space="preserve">        &lt;fieldset&gt;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&lt;label for="perimetro"&gt;Perímetro: &lt;/label&gt;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&lt;input asp-for="perimetro" disabled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&lt;br /&gt;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&lt;label for="area"&gt;Área: &lt;/label&gt;</w:t>
      </w:r>
    </w:p>
    <w:p w:rsidR="00913785" w:rsidRPr="00913785" w:rsidRDefault="00913785" w:rsidP="00913785">
      <w:pPr>
        <w:pStyle w:val="codigofuente"/>
      </w:pPr>
      <w:r w:rsidRPr="00913785">
        <w:t xml:space="preserve">            &lt;input asp-for="area" disabled /&gt;</w:t>
      </w:r>
    </w:p>
    <w:p w:rsidR="00913785" w:rsidRPr="00913785" w:rsidRDefault="00913785" w:rsidP="00913785">
      <w:pPr>
        <w:pStyle w:val="codigofuente"/>
      </w:pPr>
      <w:r w:rsidRPr="00913785">
        <w:t xml:space="preserve">        &lt;/fieldset&gt;</w:t>
      </w:r>
    </w:p>
    <w:p w:rsidR="00913785" w:rsidRPr="00913785" w:rsidRDefault="00913785" w:rsidP="00913785">
      <w:pPr>
        <w:pStyle w:val="codigofuente"/>
      </w:pPr>
      <w:r w:rsidRPr="00913785">
        <w:t xml:space="preserve">    &lt;/form&gt;</w:t>
      </w:r>
    </w:p>
    <w:p w:rsidR="00913785" w:rsidRPr="00913785" w:rsidRDefault="00913785" w:rsidP="00913785">
      <w:pPr>
        <w:pStyle w:val="codigofuente"/>
      </w:pPr>
      <w:r w:rsidRPr="00913785">
        <w:t>&lt;/div&gt;</w:t>
      </w:r>
    </w:p>
    <w:p w:rsidR="00913785" w:rsidRPr="00913785" w:rsidRDefault="00913785" w:rsidP="00913785">
      <w:pPr>
        <w:pStyle w:val="Ttulo3"/>
        <w:rPr>
          <w:lang w:val="en-US"/>
        </w:rPr>
      </w:pPr>
      <w:r w:rsidRPr="00913785">
        <w:rPr>
          <w:lang w:val="en-US"/>
        </w:rPr>
        <w:t>Index.cshtml.cs</w:t>
      </w:r>
    </w:p>
    <w:p w:rsidR="00913785" w:rsidRDefault="00913785" w:rsidP="00913785">
      <w:pPr>
        <w:pStyle w:val="codigofuente"/>
      </w:pPr>
      <w:r>
        <w:t>using Microsoft.AspNetCore.Mvc;</w:t>
      </w:r>
    </w:p>
    <w:p w:rsidR="00913785" w:rsidRDefault="00913785" w:rsidP="00913785">
      <w:pPr>
        <w:pStyle w:val="codigofuente"/>
      </w:pPr>
      <w:r>
        <w:t>using Microsoft.AspNetCore.Mvc.RazorPages;</w:t>
      </w:r>
    </w:p>
    <w:p w:rsidR="00913785" w:rsidRDefault="00913785" w:rsidP="00913785">
      <w:pPr>
        <w:pStyle w:val="codigofuente"/>
      </w:pPr>
      <w:r>
        <w:t>using Microsoft.Extensions.Logging;</w:t>
      </w:r>
    </w:p>
    <w:p w:rsidR="00913785" w:rsidRDefault="00913785" w:rsidP="00913785">
      <w:pPr>
        <w:pStyle w:val="codigofuente"/>
      </w:pPr>
      <w:r>
        <w:t>using System;</w:t>
      </w:r>
    </w:p>
    <w:p w:rsidR="00913785" w:rsidRDefault="00913785" w:rsidP="00913785">
      <w:pPr>
        <w:pStyle w:val="codigofuente"/>
      </w:pPr>
    </w:p>
    <w:p w:rsidR="00913785" w:rsidRPr="00913785" w:rsidRDefault="00913785" w:rsidP="00913785">
      <w:pPr>
        <w:pStyle w:val="codigofuente"/>
        <w:rPr>
          <w:lang w:val="fr-FR"/>
        </w:rPr>
      </w:pPr>
      <w:r w:rsidRPr="00913785">
        <w:rPr>
          <w:lang w:val="fr-FR"/>
        </w:rPr>
        <w:t>namespace Pruebas_PAGES_Core.Pages</w:t>
      </w:r>
    </w:p>
    <w:p w:rsidR="00913785" w:rsidRPr="00913785" w:rsidRDefault="00913785" w:rsidP="00913785">
      <w:pPr>
        <w:pStyle w:val="codigofuente"/>
        <w:rPr>
          <w:lang w:val="fr-FR"/>
        </w:rPr>
      </w:pPr>
      <w:r w:rsidRPr="00913785">
        <w:rPr>
          <w:lang w:val="fr-FR"/>
        </w:rPr>
        <w:t>{</w:t>
      </w:r>
    </w:p>
    <w:p w:rsidR="00913785" w:rsidRPr="00913785" w:rsidRDefault="00913785" w:rsidP="00913785">
      <w:pPr>
        <w:pStyle w:val="codigofuente"/>
        <w:rPr>
          <w:lang w:val="fr-FR"/>
        </w:rPr>
      </w:pPr>
    </w:p>
    <w:p w:rsidR="00913785" w:rsidRDefault="00913785" w:rsidP="00913785">
      <w:pPr>
        <w:pStyle w:val="codigofuente"/>
      </w:pPr>
      <w:r w:rsidRPr="00913785">
        <w:rPr>
          <w:lang w:val="fr-FR"/>
        </w:rPr>
        <w:t xml:space="preserve">    </w:t>
      </w:r>
      <w:r>
        <w:t>public class IndexModel : PageModel</w:t>
      </w:r>
    </w:p>
    <w:p w:rsidR="00913785" w:rsidRDefault="00913785" w:rsidP="00913785">
      <w:pPr>
        <w:pStyle w:val="codigofuente"/>
      </w:pPr>
      <w:r>
        <w:t xml:space="preserve">    {</w:t>
      </w: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double unLado_valor { get; set; }</w:t>
      </w: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string unLado_unidaddemedida { get; set; }</w:t>
      </w: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double otroLado_valor { get; set; }</w:t>
      </w: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string otroLado_unidaddemedida { get; set; }</w:t>
      </w: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string perimetro { get; private set; }</w:t>
      </w:r>
    </w:p>
    <w:p w:rsidR="00913785" w:rsidRDefault="00913785" w:rsidP="00913785">
      <w:pPr>
        <w:pStyle w:val="codigofuente"/>
      </w:pPr>
      <w:r>
        <w:t xml:space="preserve">        [BindProperty]</w:t>
      </w:r>
    </w:p>
    <w:p w:rsidR="00913785" w:rsidRDefault="00913785" w:rsidP="00913785">
      <w:pPr>
        <w:pStyle w:val="codigofuente"/>
      </w:pPr>
      <w:r>
        <w:t xml:space="preserve">        public string area { get; private set; }</w:t>
      </w: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  <w:r>
        <w:t xml:space="preserve">        public IActionResult OnGet()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>
        <w:t xml:space="preserve">        </w:t>
      </w:r>
      <w:r w:rsidRPr="00913785">
        <w:rPr>
          <w:lang w:val="es-ES_tradnl"/>
        </w:rPr>
        <w:t>{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unLado_valor = 2;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unLado_unidaddemedida = "m";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otroLado_valor = 300;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otroLado_unidaddemedida = "cm";</w:t>
      </w:r>
    </w:p>
    <w:p w:rsidR="00913785" w:rsidRPr="00913785" w:rsidRDefault="00913785" w:rsidP="00913785">
      <w:pPr>
        <w:pStyle w:val="codigofuente"/>
        <w:rPr>
          <w:lang w:val="es-ES_tradnl"/>
        </w:rPr>
      </w:pPr>
    </w:p>
    <w:p w:rsidR="00913785" w:rsidRDefault="00913785" w:rsidP="00913785">
      <w:pPr>
        <w:pStyle w:val="codigofuente"/>
      </w:pPr>
      <w:r w:rsidRPr="00913785">
        <w:rPr>
          <w:lang w:val="es-ES_tradnl"/>
        </w:rPr>
        <w:t xml:space="preserve">            </w:t>
      </w:r>
      <w:r>
        <w:t>return Page();</w:t>
      </w:r>
    </w:p>
    <w:p w:rsidR="00913785" w:rsidRDefault="00913785" w:rsidP="00913785">
      <w:pPr>
        <w:pStyle w:val="codigofuente"/>
      </w:pPr>
      <w:r>
        <w:t xml:space="preserve">        }</w:t>
      </w: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  <w:r>
        <w:t xml:space="preserve">        public IActionResult OnPost()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>
        <w:t xml:space="preserve">        </w:t>
      </w:r>
      <w:r w:rsidRPr="00913785">
        <w:rPr>
          <w:lang w:val="es-ES_tradnl"/>
        </w:rPr>
        <w:t>{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CalculoSimple.CalculoSimple calculadora = new CalculoSimple.CalculoSimple();</w:t>
      </w:r>
    </w:p>
    <w:p w:rsidR="00913785" w:rsidRPr="00913785" w:rsidRDefault="00913785" w:rsidP="00913785">
      <w:pPr>
        <w:pStyle w:val="codigofuente"/>
        <w:rPr>
          <w:lang w:val="es-ES_tradnl"/>
        </w:rPr>
      </w:pP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try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{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    calculadora.setDato_unlado(new Magnitudes.Magnitud(unLado_valor, unLado_unidaddemedida));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    calculadora.setDato_otrolado(new Magnitudes.Magnitud(otroLado_valor, otroLado_unidaddemedida));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}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catch (ArgumentOutOfRangeException ex)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{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    //MessageBox.Show("Alguna de las unidades de medida no está contemplada en las conversiones: " + ex.Message);</w:t>
      </w:r>
    </w:p>
    <w:p w:rsidR="00913785" w:rsidRDefault="00913785" w:rsidP="00913785">
      <w:pPr>
        <w:pStyle w:val="codigofuente"/>
      </w:pPr>
      <w:r w:rsidRPr="00913785">
        <w:rPr>
          <w:lang w:val="es-ES_tradnl"/>
        </w:rPr>
        <w:t xml:space="preserve">            </w:t>
      </w:r>
      <w:r>
        <w:t>}</w:t>
      </w:r>
    </w:p>
    <w:p w:rsidR="00913785" w:rsidRDefault="00913785" w:rsidP="00913785">
      <w:pPr>
        <w:pStyle w:val="codigofuente"/>
      </w:pPr>
      <w:r>
        <w:t xml:space="preserve">            catch (System.IO.FileNotFoundException ex)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>
        <w:t xml:space="preserve">            </w:t>
      </w:r>
      <w:r w:rsidRPr="00913785">
        <w:rPr>
          <w:lang w:val="es-ES_tradnl"/>
        </w:rPr>
        <w:t>{</w:t>
      </w:r>
    </w:p>
    <w:p w:rsidR="00913785" w:rsidRPr="00913785" w:rsidRDefault="00913785" w:rsidP="00913785">
      <w:pPr>
        <w:pStyle w:val="codigofuente"/>
        <w:ind w:right="-740"/>
        <w:rPr>
          <w:lang w:val="es-ES_tradnl"/>
        </w:rPr>
      </w:pPr>
      <w:r w:rsidRPr="00913785">
        <w:rPr>
          <w:lang w:val="es-ES_tradnl"/>
        </w:rPr>
        <w:t xml:space="preserve">                //MessageBox.Show("No se ha encontrado el archivo con la lista de conversiones entre unidades de medida: " + ex.Message);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}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catch (ArgumentException ex)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{</w:t>
      </w:r>
    </w:p>
    <w:p w:rsidR="00913785" w:rsidRPr="00913785" w:rsidRDefault="00913785" w:rsidP="00913785">
      <w:pPr>
        <w:pStyle w:val="codigofuente"/>
        <w:ind w:right="-740"/>
        <w:rPr>
          <w:lang w:val="es-ES_tradnl"/>
        </w:rPr>
      </w:pPr>
      <w:r w:rsidRPr="00913785">
        <w:rPr>
          <w:lang w:val="es-ES_tradnl"/>
        </w:rPr>
        <w:t xml:space="preserve">                //MessageBox.Show("Problemas leyendo el archivo con la lista de conversiones entre unidades de medida: " + ex.Message);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}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catch (Exception ex)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{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    //MessageBox.Show("Problemas en alguna conversión entre unidades de medida: " + ex.Message);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}</w:t>
      </w:r>
    </w:p>
    <w:p w:rsidR="00913785" w:rsidRPr="00913785" w:rsidRDefault="00913785" w:rsidP="00913785">
      <w:pPr>
        <w:pStyle w:val="codigofuente"/>
        <w:rPr>
          <w:lang w:val="es-ES_tradnl"/>
        </w:rPr>
      </w:pP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perimetro = calculadora.getResultado_perimetro().ToString();</w:t>
      </w:r>
    </w:p>
    <w:p w:rsidR="00913785" w:rsidRPr="00913785" w:rsidRDefault="00913785" w:rsidP="00913785">
      <w:pPr>
        <w:pStyle w:val="codigofuente"/>
        <w:rPr>
          <w:lang w:val="es-ES_tradnl"/>
        </w:rPr>
      </w:pPr>
      <w:r w:rsidRPr="00913785">
        <w:rPr>
          <w:lang w:val="es-ES_tradnl"/>
        </w:rPr>
        <w:t xml:space="preserve">            area = calculadora.getResultado_area().ToString();</w:t>
      </w:r>
    </w:p>
    <w:p w:rsidR="00913785" w:rsidRPr="00913785" w:rsidRDefault="00913785" w:rsidP="00913785">
      <w:pPr>
        <w:pStyle w:val="codigofuente"/>
        <w:rPr>
          <w:lang w:val="es-ES_tradnl"/>
        </w:rPr>
      </w:pPr>
    </w:p>
    <w:p w:rsidR="00913785" w:rsidRDefault="00913785" w:rsidP="00913785">
      <w:pPr>
        <w:pStyle w:val="codigofuente"/>
      </w:pPr>
      <w:r w:rsidRPr="00913785">
        <w:rPr>
          <w:lang w:val="es-ES_tradnl"/>
        </w:rPr>
        <w:t xml:space="preserve">            </w:t>
      </w:r>
      <w:r>
        <w:t>return Page();</w:t>
      </w:r>
    </w:p>
    <w:p w:rsidR="00913785" w:rsidRDefault="00913785" w:rsidP="00913785">
      <w:pPr>
        <w:pStyle w:val="codigofuente"/>
      </w:pPr>
      <w:r>
        <w:t xml:space="preserve">        }</w:t>
      </w:r>
    </w:p>
    <w:p w:rsidR="00913785" w:rsidRDefault="00913785" w:rsidP="00913785">
      <w:pPr>
        <w:pStyle w:val="codigofuente"/>
      </w:pPr>
    </w:p>
    <w:p w:rsidR="00913785" w:rsidRDefault="00913785" w:rsidP="00913785">
      <w:pPr>
        <w:pStyle w:val="codigofuente"/>
      </w:pPr>
      <w:r>
        <w:t xml:space="preserve">    }</w:t>
      </w:r>
    </w:p>
    <w:p w:rsidR="00913785" w:rsidRPr="00913785" w:rsidRDefault="00913785" w:rsidP="00913785">
      <w:pPr>
        <w:pStyle w:val="codigofuente"/>
      </w:pPr>
      <w:r>
        <w:t>}</w:t>
      </w:r>
    </w:p>
    <w:sectPr w:rsidR="00913785" w:rsidRPr="00913785" w:rsidSect="00720C03">
      <w:headerReference w:type="default" r:id="rId21"/>
      <w:footerReference w:type="default" r:id="rId22"/>
      <w:footerReference w:type="first" r:id="rId23"/>
      <w:pgSz w:w="16838" w:h="11906" w:orient="landscape" w:code="9"/>
      <w:pgMar w:top="1418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019" w:rsidRDefault="00FE4019" w:rsidP="00F77AB5">
      <w:pPr>
        <w:spacing w:after="0"/>
      </w:pPr>
      <w:r>
        <w:separator/>
      </w:r>
    </w:p>
  </w:endnote>
  <w:endnote w:type="continuationSeparator" w:id="0">
    <w:p w:rsidR="00FE4019" w:rsidRDefault="00FE4019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6D086A">
      <w:rPr>
        <w:rStyle w:val="Nmerodepgina"/>
        <w:rFonts w:ascii="Arial" w:hAnsi="Arial" w:cs="Arial"/>
        <w:noProof/>
      </w:rPr>
      <w:t>17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6D086A">
      <w:rPr>
        <w:rStyle w:val="Nmerodepgina"/>
        <w:noProof/>
        <w:sz w:val="16"/>
        <w:szCs w:val="16"/>
      </w:rPr>
      <w:t>19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FE4019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FE4019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019" w:rsidRDefault="00FE4019" w:rsidP="00F77AB5">
      <w:pPr>
        <w:spacing w:after="0"/>
      </w:pPr>
      <w:r>
        <w:separator/>
      </w:r>
    </w:p>
  </w:footnote>
  <w:footnote w:type="continuationSeparator" w:id="0">
    <w:p w:rsidR="00FE4019" w:rsidRDefault="00FE4019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Default="00720C03" w:rsidP="00F77AB5">
    <w:pPr>
      <w:pStyle w:val="Encabezado"/>
      <w:pBdr>
        <w:bottom w:val="single" w:sz="4" w:space="1" w:color="auto"/>
      </w:pBdr>
      <w:jc w:val="right"/>
    </w:pPr>
    <w:r>
      <w:t>pruebas y experimentos de “multi-interfaz”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54C26140"/>
    <w:multiLevelType w:val="hybridMultilevel"/>
    <w:tmpl w:val="2E6AFB4C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03"/>
    <w:rsid w:val="000477EC"/>
    <w:rsid w:val="001B59A5"/>
    <w:rsid w:val="00280315"/>
    <w:rsid w:val="002F220A"/>
    <w:rsid w:val="00306B19"/>
    <w:rsid w:val="004340B6"/>
    <w:rsid w:val="00553829"/>
    <w:rsid w:val="005955D7"/>
    <w:rsid w:val="005A7D07"/>
    <w:rsid w:val="0065188E"/>
    <w:rsid w:val="0066252B"/>
    <w:rsid w:val="006B05E8"/>
    <w:rsid w:val="006D086A"/>
    <w:rsid w:val="00720C03"/>
    <w:rsid w:val="00735D84"/>
    <w:rsid w:val="00753304"/>
    <w:rsid w:val="00774D09"/>
    <w:rsid w:val="007E0CA8"/>
    <w:rsid w:val="007E2157"/>
    <w:rsid w:val="00803905"/>
    <w:rsid w:val="00891CBE"/>
    <w:rsid w:val="00913785"/>
    <w:rsid w:val="00A16178"/>
    <w:rsid w:val="00AE7CE5"/>
    <w:rsid w:val="00C55119"/>
    <w:rsid w:val="00C7598F"/>
    <w:rsid w:val="00F4217E"/>
    <w:rsid w:val="00F73D46"/>
    <w:rsid w:val="00F77AB5"/>
    <w:rsid w:val="00FE4019"/>
    <w:rsid w:val="00FF391D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7D2928"/>
  <w15:chartTrackingRefBased/>
  <w15:docId w15:val="{70470FA8-2294-4DA1-A075-B3F548E4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E8"/>
    <w:pPr>
      <w:spacing w:after="120" w:line="240" w:lineRule="auto"/>
      <w:jc w:val="both"/>
    </w:pPr>
    <w:rPr>
      <w:rFonts w:ascii="Times New Roman" w:hAnsi="Times New Roman" w:cs="Times New Roman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0477EC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xtosinformato"/>
    <w:rsid w:val="0065188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semiHidden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"/>
    <w:next w:val="Normal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0477EC"/>
    <w:rPr>
      <w:rFonts w:ascii="Arial" w:hAnsi="Arial" w:cs="Times New Roman"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customStyle="1" w:styleId="codigofuente">
    <w:name w:val="codigo fuente"/>
    <w:basedOn w:val="Normal"/>
    <w:qFormat/>
    <w:rsid w:val="00720C03"/>
    <w:pPr>
      <w:spacing w:after="0"/>
      <w:jc w:val="left"/>
    </w:pPr>
    <w:rPr>
      <w:rFonts w:ascii="Courier New" w:hAnsi="Courier New" w:cs="Courier New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70</TotalTime>
  <Pages>1</Pages>
  <Words>3485</Words>
  <Characters>19169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pruebas y experimentos de “multi-interfaz” de usuario</vt:lpstr>
      <vt:lpstr>    El programa base, que se va a utilizar desde diversos interfaces de usuario…</vt:lpstr>
      <vt:lpstr>    Utilizado desde un formulario Windows Forms</vt:lpstr>
      <vt:lpstr>    Utilizado desde linea de comandos</vt:lpstr>
      <vt:lpstr>    Utilizado para dar unos servicios web RESTfull</vt:lpstr>
      <vt:lpstr>        Utilizando el servicio HttpGet a través de una url</vt:lpstr>
      <vt:lpstr>        Utilizando el servicio HttpPut a través de un programilla de linea de comando</vt:lpstr>
      <vt:lpstr>        Utilizando el servicio HttpPut desde una página web HTML/JavaScript</vt:lpstr>
      <vt:lpstr>    Utilizado desde una página web RAZOR/C#</vt:lpstr>
      <vt:lpstr>        index.cshtml</vt:lpstr>
      <vt:lpstr>        Index.cshtml.cs</vt:lpstr>
    </vt:vector>
  </TitlesOfParts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5</cp:revision>
  <cp:lastPrinted>2021-03-31T13:05:00Z</cp:lastPrinted>
  <dcterms:created xsi:type="dcterms:W3CDTF">2021-03-31T10:16:00Z</dcterms:created>
  <dcterms:modified xsi:type="dcterms:W3CDTF">2021-03-31T13:06:00Z</dcterms:modified>
</cp:coreProperties>
</file>